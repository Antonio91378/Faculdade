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1A84E" w14:textId="77777777" w:rsidR="0036476C" w:rsidRDefault="006C38A2" w:rsidP="000B2661">
      <w:pPr>
        <w:pStyle w:val="CAPA"/>
      </w:pPr>
      <w:r>
        <w:t>CENTRO FEDERAL DE EDUCAÇÃO TECNOLÓGICA DE MINAS GERAIS</w:t>
      </w:r>
    </w:p>
    <w:p w14:paraId="021297CC" w14:textId="77777777" w:rsidR="0036476C" w:rsidRDefault="0036476C" w:rsidP="002C0B28">
      <w:pPr>
        <w:pStyle w:val="CAPA"/>
      </w:pPr>
    </w:p>
    <w:p w14:paraId="1E563079" w14:textId="77777777" w:rsidR="0036476C" w:rsidRDefault="006C38A2" w:rsidP="002C0B28">
      <w:pPr>
        <w:pStyle w:val="CAPA"/>
      </w:pPr>
      <w:r>
        <w:t>ENGENHARIA DE AUTOMAÇÃO INDUSTRIAL</w:t>
      </w:r>
    </w:p>
    <w:p w14:paraId="6B8E50BF" w14:textId="77777777" w:rsidR="0036476C" w:rsidRDefault="0036476C" w:rsidP="002C0B28">
      <w:pPr>
        <w:pStyle w:val="CAPA"/>
      </w:pPr>
    </w:p>
    <w:p w14:paraId="4DBCA878" w14:textId="77777777" w:rsidR="0036476C" w:rsidRDefault="0036476C" w:rsidP="002C0B28">
      <w:pPr>
        <w:pStyle w:val="CAPA"/>
      </w:pPr>
    </w:p>
    <w:p w14:paraId="5997F1D0" w14:textId="77777777" w:rsidR="0036476C" w:rsidRDefault="0036476C" w:rsidP="002C0B28">
      <w:pPr>
        <w:pStyle w:val="CAPA"/>
      </w:pPr>
    </w:p>
    <w:p w14:paraId="352499D2" w14:textId="77777777" w:rsidR="0036476C" w:rsidRDefault="006C38A2" w:rsidP="002C0B28">
      <w:pPr>
        <w:pStyle w:val="CAPA"/>
      </w:pPr>
      <w:r>
        <w:rPr>
          <w:noProof/>
        </w:rPr>
        <w:drawing>
          <wp:inline distT="0" distB="0" distL="0" distR="0" wp14:anchorId="5B3EE647" wp14:editId="171518D2">
            <wp:extent cx="1821906" cy="1821906"/>
            <wp:effectExtent l="0" t="0" r="0" b="0"/>
            <wp:docPr id="1" name="image1.png" descr="Resultado de imagem para logo cefet m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Resultado de imagem para logo cefet m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1906" cy="18219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2DDE49" w14:textId="77777777" w:rsidR="0036476C" w:rsidRDefault="0036476C" w:rsidP="002C0B28">
      <w:pPr>
        <w:pStyle w:val="CAPA"/>
      </w:pPr>
    </w:p>
    <w:p w14:paraId="72B57DEB" w14:textId="77777777" w:rsidR="0036476C" w:rsidRDefault="0036476C" w:rsidP="002C0B28">
      <w:pPr>
        <w:pStyle w:val="CAPA"/>
      </w:pPr>
    </w:p>
    <w:p w14:paraId="37AC93B0" w14:textId="77777777" w:rsidR="0036476C" w:rsidRDefault="0036476C" w:rsidP="002C0B28">
      <w:pPr>
        <w:pStyle w:val="CAPA"/>
      </w:pPr>
    </w:p>
    <w:p w14:paraId="72AA8F64" w14:textId="77777777" w:rsidR="0036476C" w:rsidRDefault="0036476C" w:rsidP="002C0B28">
      <w:pPr>
        <w:pStyle w:val="CAPA"/>
      </w:pPr>
    </w:p>
    <w:p w14:paraId="144BE1F9" w14:textId="77777777" w:rsidR="0036476C" w:rsidRDefault="006C38A2" w:rsidP="002C0B28">
      <w:pPr>
        <w:pStyle w:val="CAPA"/>
      </w:pPr>
      <w:r>
        <w:t>ANTÔNIO VÍCTOR GONÇALVES DIAS</w:t>
      </w:r>
    </w:p>
    <w:p w14:paraId="3E28BDA3" w14:textId="77777777" w:rsidR="0036476C" w:rsidRDefault="0036476C" w:rsidP="002C0B28">
      <w:pPr>
        <w:pStyle w:val="CAPA"/>
      </w:pPr>
    </w:p>
    <w:p w14:paraId="3BFFE830" w14:textId="77777777" w:rsidR="0036476C" w:rsidRDefault="0036476C" w:rsidP="002C0B28">
      <w:pPr>
        <w:pStyle w:val="CAPA"/>
      </w:pPr>
    </w:p>
    <w:p w14:paraId="637B4856" w14:textId="77777777" w:rsidR="0036476C" w:rsidRDefault="0036476C" w:rsidP="002C0B28">
      <w:pPr>
        <w:pStyle w:val="CAPA"/>
      </w:pPr>
    </w:p>
    <w:p w14:paraId="0B92EF5A" w14:textId="77777777" w:rsidR="0036476C" w:rsidRDefault="0036476C" w:rsidP="002C0B28">
      <w:pPr>
        <w:pStyle w:val="CAPA"/>
      </w:pPr>
    </w:p>
    <w:p w14:paraId="1EF4F696" w14:textId="3E1AF8F8" w:rsidR="0036476C" w:rsidRDefault="000B2661" w:rsidP="002C0B28">
      <w:pPr>
        <w:pStyle w:val="CAPA"/>
      </w:pPr>
      <w:r>
        <w:t>INDICADORES ECONÔMICOS</w:t>
      </w:r>
    </w:p>
    <w:p w14:paraId="36A49662" w14:textId="04201297" w:rsidR="0036476C" w:rsidRDefault="000B2661" w:rsidP="002C0B28">
      <w:pPr>
        <w:pStyle w:val="CAPA"/>
      </w:pPr>
      <w:r>
        <w:t>INTRODUÇÃO À ECONOMIA</w:t>
      </w:r>
    </w:p>
    <w:p w14:paraId="632A08CA" w14:textId="77777777" w:rsidR="0036476C" w:rsidRDefault="0036476C" w:rsidP="002C0B28">
      <w:pPr>
        <w:pStyle w:val="CAPA"/>
      </w:pPr>
    </w:p>
    <w:p w14:paraId="5EA00965" w14:textId="77777777" w:rsidR="0036476C" w:rsidRDefault="0036476C" w:rsidP="002C0B28">
      <w:pPr>
        <w:pStyle w:val="CAPA"/>
      </w:pPr>
    </w:p>
    <w:p w14:paraId="3C9543A1" w14:textId="77777777" w:rsidR="0036476C" w:rsidRDefault="0036476C" w:rsidP="002C0B28">
      <w:pPr>
        <w:pStyle w:val="CAPA"/>
      </w:pPr>
    </w:p>
    <w:p w14:paraId="45504C75" w14:textId="77777777" w:rsidR="0036476C" w:rsidRDefault="0036476C" w:rsidP="002C0B28">
      <w:pPr>
        <w:pStyle w:val="CAPA"/>
      </w:pPr>
    </w:p>
    <w:p w14:paraId="3491FD98" w14:textId="77777777" w:rsidR="002C0B28" w:rsidRDefault="002C0B28" w:rsidP="002C0B28">
      <w:pPr>
        <w:pStyle w:val="CAPA"/>
      </w:pPr>
    </w:p>
    <w:p w14:paraId="5FBA88EF" w14:textId="77777777" w:rsidR="0036476C" w:rsidRDefault="0036476C" w:rsidP="002C0B28">
      <w:pPr>
        <w:pStyle w:val="CAPA"/>
      </w:pPr>
    </w:p>
    <w:p w14:paraId="12241510" w14:textId="77777777" w:rsidR="0036476C" w:rsidRDefault="006C38A2" w:rsidP="002C0B28">
      <w:pPr>
        <w:pStyle w:val="CAPA"/>
      </w:pPr>
      <w:r>
        <w:t>ARAXÁ</w:t>
      </w:r>
    </w:p>
    <w:p w14:paraId="0D48D14B" w14:textId="797D56BD" w:rsidR="005D2A79" w:rsidRDefault="006C38A2" w:rsidP="002C0B28">
      <w:pPr>
        <w:pStyle w:val="CAPA"/>
      </w:pPr>
      <w:r>
        <w:t>202</w:t>
      </w:r>
      <w:r w:rsidR="000B2661">
        <w:t>3</w:t>
      </w:r>
    </w:p>
    <w:p w14:paraId="3D91F2DA" w14:textId="77777777" w:rsidR="00450119" w:rsidRDefault="00450119" w:rsidP="002C0B28">
      <w:pPr>
        <w:pStyle w:val="CAPA"/>
      </w:pPr>
    </w:p>
    <w:p w14:paraId="060E78D8" w14:textId="77777777" w:rsidR="000B2661" w:rsidRPr="000B2661" w:rsidRDefault="000B2661" w:rsidP="000B2661">
      <w:r w:rsidRPr="000B2661">
        <w:lastRenderedPageBreak/>
        <w:t xml:space="preserve">A economia de um país desempenha um papel fundamental na qualidade de vida e nas condições socioeconômicas da sua população. Indicadores econômicos como o Produto Interno Bruto (PIB), a taxa de desemprego, a inflação e o </w:t>
      </w:r>
      <w:proofErr w:type="gramStart"/>
      <w:r w:rsidRPr="000B2661">
        <w:t>salário mínimo</w:t>
      </w:r>
      <w:proofErr w:type="gramEnd"/>
      <w:r w:rsidRPr="000B2661">
        <w:t xml:space="preserve"> têm uma influência direta sobre diversos aspectos da vida das pessoas, incluindo o poder de compra, o acesso a serviços básicos, a desigualdade social e o bem-estar geral da população brasileira.</w:t>
      </w:r>
    </w:p>
    <w:p w14:paraId="743EA43F" w14:textId="77777777" w:rsidR="000B2661" w:rsidRPr="000B2661" w:rsidRDefault="000B2661" w:rsidP="000B2661">
      <w:r w:rsidRPr="000B2661">
        <w:t>O Produto Interno Bruto (PIB) é um indicador amplamente utilizado para medir a atividade econômica de um país. Ele representa o valor total de todos os bens e serviços produzidos em determinado período. Quando o PIB está em crescimento, geralmente indica que a economia está saudável e em expansão. Isso pode resultar em mais oportunidades de emprego, aumento de renda e melhores condições de vida para a população. Por outro lado, um PIB estagnado ou em declínio pode levar a um cenário de recessão econômica, aumento do desemprego e queda do poder de compra.</w:t>
      </w:r>
    </w:p>
    <w:p w14:paraId="2230046B" w14:textId="77777777" w:rsidR="000B2661" w:rsidRPr="000B2661" w:rsidRDefault="000B2661" w:rsidP="000B2661">
      <w:r w:rsidRPr="000B2661">
        <w:t>A taxa de desemprego é um indicador que reflete a proporção de pessoas que estão desempregadas em relação à força de trabalho total. Um alto nível de desemprego tem um impacto significativo na qualidade de vida, pois implica na falta de renda e estabilidade financeira para muitas famílias. A falta de emprego dificulta o acesso a serviços básicos, como saúde e educação, e pode levar a um aumento da pobreza e da desigualdade social. Por outro lado, uma taxa de desemprego baixa significa mais oportunidades de trabalho, aumento da renda e melhoria nas condições socioeconômicas.</w:t>
      </w:r>
    </w:p>
    <w:p w14:paraId="27263658" w14:textId="77777777" w:rsidR="000B2661" w:rsidRPr="000B2661" w:rsidRDefault="000B2661" w:rsidP="000B2661">
      <w:r w:rsidRPr="000B2661">
        <w:t>A inflação é o aumento geral dos preços dos bens e serviços ao longo do tempo. Quando a inflação está alta, o poder de compra da população diminui, uma vez que os salários não acompanham o aumento dos preços. Isso afeta diretamente a capacidade das pessoas de adquirir produtos básicos, como alimentos, moradia e transporte. Além disso, a inflação elevada prejudica a estabilidade econômica e pode gerar incertezas nos investimentos e no planejamento financeiro das famílias. Por outro lado, uma inflação controlada permite um melhor planejamento financeiro, maior previsibilidade e estabilidade para as famílias e empresas.</w:t>
      </w:r>
    </w:p>
    <w:p w14:paraId="7FFF8DA7" w14:textId="77777777" w:rsidR="000B2661" w:rsidRPr="000B2661" w:rsidRDefault="000B2661" w:rsidP="000B2661">
      <w:r w:rsidRPr="000B2661">
        <w:t xml:space="preserve">O </w:t>
      </w:r>
      <w:proofErr w:type="gramStart"/>
      <w:r w:rsidRPr="000B2661">
        <w:t>salário mínimo</w:t>
      </w:r>
      <w:proofErr w:type="gramEnd"/>
      <w:r w:rsidRPr="000B2661">
        <w:t xml:space="preserve"> é outro indicador importante, pois estabelece o valor mínimo que um trabalhador deve receber por seu trabalho. Um </w:t>
      </w:r>
      <w:proofErr w:type="gramStart"/>
      <w:r w:rsidRPr="000B2661">
        <w:t>salário mínimo</w:t>
      </w:r>
      <w:proofErr w:type="gramEnd"/>
      <w:r w:rsidRPr="000B2661">
        <w:t xml:space="preserve"> adequado e justo é essencial para garantir um padrão de vida digno e melhorar as condições socioeconômicas da população mais vulnerável. Com um </w:t>
      </w:r>
      <w:proofErr w:type="gramStart"/>
      <w:r w:rsidRPr="000B2661">
        <w:t>salário mínimo</w:t>
      </w:r>
      <w:proofErr w:type="gramEnd"/>
      <w:r w:rsidRPr="000B2661">
        <w:t xml:space="preserve"> insuficiente, os trabalhadores têm dificuldades para suprir suas necessidades básicas e, muitas vezes, são empurrados para a pobreza. Além disso, um </w:t>
      </w:r>
      <w:proofErr w:type="gramStart"/>
      <w:r w:rsidRPr="000B2661">
        <w:t>salário mínimo</w:t>
      </w:r>
      <w:proofErr w:type="gramEnd"/>
      <w:r w:rsidRPr="000B2661">
        <w:t xml:space="preserve"> baixo contribui para a perpetuação da desigualdade social, uma vez que a distribuição de renda se torna mais desequilibrada.</w:t>
      </w:r>
    </w:p>
    <w:p w14:paraId="09EA4F02" w14:textId="77777777" w:rsidR="000B2661" w:rsidRPr="000B2661" w:rsidRDefault="000B2661" w:rsidP="000B2661">
      <w:r w:rsidRPr="000B2661">
        <w:t xml:space="preserve">Em resumo, os indicadores econômicos exercem uma influência direta sobre a qualidade de vida e as condições socioeconômicas da população brasileira. O crescimento do PIB, uma taxa de desemprego baixa, uma inflação controlada e um </w:t>
      </w:r>
      <w:proofErr w:type="gramStart"/>
      <w:r w:rsidRPr="000B2661">
        <w:t>salário mínimo</w:t>
      </w:r>
      <w:proofErr w:type="gramEnd"/>
      <w:r w:rsidRPr="000B2661">
        <w:t xml:space="preserve"> adequado são fatores essenciais para melhorar o poder de compra, o acesso a serviços básicos, reduzir a desigualdade social e promover o bem-estar da população. É fundamental que políticas econômicas e sociais sejam implementadas para garantir um ambiente favorável ao desenvolvimento econômico sustentável, com distribuição de renda mais equitativa e inclusão social.</w:t>
      </w:r>
    </w:p>
    <w:p w14:paraId="47DD1D8F" w14:textId="77777777" w:rsidR="007F1203" w:rsidRDefault="007F1203" w:rsidP="00D84199">
      <w:pPr>
        <w:pStyle w:val="Ttulo3"/>
        <w:numPr>
          <w:ilvl w:val="0"/>
          <w:numId w:val="0"/>
        </w:numPr>
        <w:rPr>
          <w:rFonts w:eastAsia="Times New Roman" w:cs="Times New Roman"/>
          <w:szCs w:val="24"/>
        </w:rPr>
      </w:pPr>
    </w:p>
    <w:p w14:paraId="08C3D13E" w14:textId="77777777" w:rsidR="00FE66ED" w:rsidRDefault="00FE66ED" w:rsidP="00450119">
      <w:pPr>
        <w:rPr>
          <w:rFonts w:eastAsia="Times New Roman" w:cs="Times New Roman"/>
          <w:b/>
          <w:szCs w:val="24"/>
        </w:rPr>
      </w:pPr>
    </w:p>
    <w:sectPr w:rsidR="00FE66E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1363C"/>
    <w:multiLevelType w:val="multilevel"/>
    <w:tmpl w:val="43186D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" w15:restartNumberingAfterBreak="0">
    <w:nsid w:val="0811187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1B4324"/>
    <w:multiLevelType w:val="hybridMultilevel"/>
    <w:tmpl w:val="F1EA3F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D0D85"/>
    <w:multiLevelType w:val="multilevel"/>
    <w:tmpl w:val="4BBA7D1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165C6BF9"/>
    <w:multiLevelType w:val="hybridMultilevel"/>
    <w:tmpl w:val="F29291F2"/>
    <w:lvl w:ilvl="0" w:tplc="E258EB58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052449"/>
    <w:multiLevelType w:val="hybridMultilevel"/>
    <w:tmpl w:val="95206B9E"/>
    <w:lvl w:ilvl="0" w:tplc="43CC4BD6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4533432"/>
    <w:multiLevelType w:val="hybridMultilevel"/>
    <w:tmpl w:val="62BEA0C4"/>
    <w:lvl w:ilvl="0" w:tplc="2BE41022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1241F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B9942D2"/>
    <w:multiLevelType w:val="hybridMultilevel"/>
    <w:tmpl w:val="5E461FB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CEC285E"/>
    <w:multiLevelType w:val="hybridMultilevel"/>
    <w:tmpl w:val="00B0D6FC"/>
    <w:lvl w:ilvl="0" w:tplc="FACE5C28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D4900CB"/>
    <w:multiLevelType w:val="hybridMultilevel"/>
    <w:tmpl w:val="18D299B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3115F3E"/>
    <w:multiLevelType w:val="hybridMultilevel"/>
    <w:tmpl w:val="30C6A2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7105AE"/>
    <w:multiLevelType w:val="multilevel"/>
    <w:tmpl w:val="CDDE7B6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34862937"/>
    <w:multiLevelType w:val="hybridMultilevel"/>
    <w:tmpl w:val="3AB6CEE4"/>
    <w:lvl w:ilvl="0" w:tplc="AF38A98A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90C3A40"/>
    <w:multiLevelType w:val="multilevel"/>
    <w:tmpl w:val="0416001F"/>
    <w:lvl w:ilvl="0">
      <w:start w:val="1"/>
      <w:numFmt w:val="decimal"/>
      <w:pStyle w:val="Ttulo3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CC16D93"/>
    <w:multiLevelType w:val="multilevel"/>
    <w:tmpl w:val="4EEE52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2."/>
      <w:lvlJc w:val="left"/>
      <w:pPr>
        <w:ind w:left="1080" w:hanging="360"/>
      </w:pPr>
      <w:rPr>
        <w:rFonts w:ascii="Times New Roman" w:eastAsia="Arial" w:hAnsi="Times New Roman" w:cs="Arial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3EE6480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1A479FC"/>
    <w:multiLevelType w:val="multilevel"/>
    <w:tmpl w:val="2E12F83E"/>
    <w:styleLink w:val="Listaatual1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8" w15:restartNumberingAfterBreak="0">
    <w:nsid w:val="41FD573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6110D11"/>
    <w:multiLevelType w:val="multilevel"/>
    <w:tmpl w:val="145E9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4C42D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8904ED8"/>
    <w:multiLevelType w:val="multilevel"/>
    <w:tmpl w:val="7EFE7CB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2" w15:restartNumberingAfterBreak="0">
    <w:nsid w:val="589800D0"/>
    <w:multiLevelType w:val="hybridMultilevel"/>
    <w:tmpl w:val="C1E26D3C"/>
    <w:lvl w:ilvl="0" w:tplc="EB885D12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91B1BAD"/>
    <w:multiLevelType w:val="hybridMultilevel"/>
    <w:tmpl w:val="CA547A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193DAD"/>
    <w:multiLevelType w:val="multilevel"/>
    <w:tmpl w:val="8E34FFA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6244254D"/>
    <w:multiLevelType w:val="hybridMultilevel"/>
    <w:tmpl w:val="4EA69EAA"/>
    <w:lvl w:ilvl="0" w:tplc="86C815E4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42F2B87"/>
    <w:multiLevelType w:val="hybridMultilevel"/>
    <w:tmpl w:val="49B288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671715"/>
    <w:multiLevelType w:val="hybridMultilevel"/>
    <w:tmpl w:val="1BE2FB5E"/>
    <w:lvl w:ilvl="0" w:tplc="01BCF5C8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E1611FF"/>
    <w:multiLevelType w:val="multilevel"/>
    <w:tmpl w:val="0D30354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9" w15:restartNumberingAfterBreak="0">
    <w:nsid w:val="71DD0C1F"/>
    <w:multiLevelType w:val="multilevel"/>
    <w:tmpl w:val="43186D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30" w15:restartNumberingAfterBreak="0">
    <w:nsid w:val="721A2AC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2876A7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33D331F"/>
    <w:multiLevelType w:val="multilevel"/>
    <w:tmpl w:val="D2EEB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47D219C"/>
    <w:multiLevelType w:val="multilevel"/>
    <w:tmpl w:val="9D28AA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34" w15:restartNumberingAfterBreak="0">
    <w:nsid w:val="76795D3B"/>
    <w:multiLevelType w:val="hybridMultilevel"/>
    <w:tmpl w:val="F3E2E1C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87875A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B83250F"/>
    <w:multiLevelType w:val="hybridMultilevel"/>
    <w:tmpl w:val="8B76CE2E"/>
    <w:lvl w:ilvl="0" w:tplc="32789D40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37919926">
    <w:abstractNumId w:val="26"/>
  </w:num>
  <w:num w:numId="2" w16cid:durableId="385105432">
    <w:abstractNumId w:val="23"/>
  </w:num>
  <w:num w:numId="3" w16cid:durableId="543250582">
    <w:abstractNumId w:val="11"/>
  </w:num>
  <w:num w:numId="4" w16cid:durableId="996617451">
    <w:abstractNumId w:val="34"/>
  </w:num>
  <w:num w:numId="5" w16cid:durableId="26101764">
    <w:abstractNumId w:val="2"/>
  </w:num>
  <w:num w:numId="6" w16cid:durableId="1856532470">
    <w:abstractNumId w:val="35"/>
  </w:num>
  <w:num w:numId="7" w16cid:durableId="1249268101">
    <w:abstractNumId w:val="7"/>
  </w:num>
  <w:num w:numId="8" w16cid:durableId="20057416">
    <w:abstractNumId w:val="14"/>
  </w:num>
  <w:num w:numId="9" w16cid:durableId="1104037210">
    <w:abstractNumId w:val="18"/>
  </w:num>
  <w:num w:numId="10" w16cid:durableId="1704670366">
    <w:abstractNumId w:val="20"/>
  </w:num>
  <w:num w:numId="11" w16cid:durableId="1181892998">
    <w:abstractNumId w:val="31"/>
  </w:num>
  <w:num w:numId="12" w16cid:durableId="1203404714">
    <w:abstractNumId w:val="30"/>
  </w:num>
  <w:num w:numId="13" w16cid:durableId="508832754">
    <w:abstractNumId w:val="4"/>
  </w:num>
  <w:num w:numId="14" w16cid:durableId="2063824502">
    <w:abstractNumId w:val="27"/>
  </w:num>
  <w:num w:numId="15" w16cid:durableId="1147238124">
    <w:abstractNumId w:val="12"/>
  </w:num>
  <w:num w:numId="16" w16cid:durableId="307130738">
    <w:abstractNumId w:val="36"/>
  </w:num>
  <w:num w:numId="17" w16cid:durableId="1769696502">
    <w:abstractNumId w:val="22"/>
  </w:num>
  <w:num w:numId="18" w16cid:durableId="321786138">
    <w:abstractNumId w:val="21"/>
  </w:num>
  <w:num w:numId="19" w16cid:durableId="336540629">
    <w:abstractNumId w:val="6"/>
  </w:num>
  <w:num w:numId="20" w16cid:durableId="1200049596">
    <w:abstractNumId w:val="28"/>
  </w:num>
  <w:num w:numId="21" w16cid:durableId="1324117713">
    <w:abstractNumId w:val="5"/>
  </w:num>
  <w:num w:numId="22" w16cid:durableId="824660483">
    <w:abstractNumId w:val="33"/>
  </w:num>
  <w:num w:numId="23" w16cid:durableId="1666282638">
    <w:abstractNumId w:val="32"/>
  </w:num>
  <w:num w:numId="24" w16cid:durableId="533807660">
    <w:abstractNumId w:val="25"/>
  </w:num>
  <w:num w:numId="25" w16cid:durableId="1285818331">
    <w:abstractNumId w:val="32"/>
    <w:lvlOverride w:ilvl="0">
      <w:startOverride w:val="3"/>
    </w:lvlOverride>
    <w:lvlOverride w:ilvl="1">
      <w:startOverride w:val="1"/>
    </w:lvlOverride>
  </w:num>
  <w:num w:numId="26" w16cid:durableId="45380080">
    <w:abstractNumId w:val="32"/>
    <w:lvlOverride w:ilvl="0">
      <w:startOverride w:val="3"/>
    </w:lvlOverride>
    <w:lvlOverride w:ilvl="1">
      <w:startOverride w:val="1"/>
    </w:lvlOverride>
  </w:num>
  <w:num w:numId="27" w16cid:durableId="1960452710">
    <w:abstractNumId w:val="32"/>
    <w:lvlOverride w:ilvl="0">
      <w:startOverride w:val="3"/>
    </w:lvlOverride>
    <w:lvlOverride w:ilvl="1">
      <w:startOverride w:val="1"/>
    </w:lvlOverride>
  </w:num>
  <w:num w:numId="28" w16cid:durableId="267742459">
    <w:abstractNumId w:val="32"/>
    <w:lvlOverride w:ilvl="0">
      <w:startOverride w:val="3"/>
    </w:lvlOverride>
    <w:lvlOverride w:ilvl="1">
      <w:startOverride w:val="1"/>
    </w:lvlOverride>
  </w:num>
  <w:num w:numId="29" w16cid:durableId="448668632">
    <w:abstractNumId w:val="32"/>
    <w:lvlOverride w:ilvl="0">
      <w:startOverride w:val="3"/>
    </w:lvlOverride>
    <w:lvlOverride w:ilvl="1">
      <w:startOverride w:val="1"/>
    </w:lvlOverride>
  </w:num>
  <w:num w:numId="30" w16cid:durableId="2092002247">
    <w:abstractNumId w:val="17"/>
  </w:num>
  <w:num w:numId="31" w16cid:durableId="383137123">
    <w:abstractNumId w:val="24"/>
  </w:num>
  <w:num w:numId="32" w16cid:durableId="1031416605">
    <w:abstractNumId w:val="9"/>
  </w:num>
  <w:num w:numId="33" w16cid:durableId="1816756011">
    <w:abstractNumId w:val="9"/>
    <w:lvlOverride w:ilvl="0">
      <w:startOverride w:val="1"/>
    </w:lvlOverride>
  </w:num>
  <w:num w:numId="34" w16cid:durableId="1828860080">
    <w:abstractNumId w:val="3"/>
  </w:num>
  <w:num w:numId="35" w16cid:durableId="297607724">
    <w:abstractNumId w:val="13"/>
  </w:num>
  <w:num w:numId="36" w16cid:durableId="2097440216">
    <w:abstractNumId w:val="3"/>
    <w:lvlOverride w:ilvl="0">
      <w:startOverride w:val="3"/>
    </w:lvlOverride>
    <w:lvlOverride w:ilvl="1">
      <w:startOverride w:val="1"/>
    </w:lvlOverride>
  </w:num>
  <w:num w:numId="37" w16cid:durableId="1287274288">
    <w:abstractNumId w:val="3"/>
    <w:lvlOverride w:ilvl="0">
      <w:startOverride w:val="3"/>
    </w:lvlOverride>
    <w:lvlOverride w:ilvl="1">
      <w:startOverride w:val="1"/>
    </w:lvlOverride>
  </w:num>
  <w:num w:numId="38" w16cid:durableId="1938441319">
    <w:abstractNumId w:val="3"/>
    <w:lvlOverride w:ilvl="0">
      <w:startOverride w:val="3"/>
    </w:lvlOverride>
    <w:lvlOverride w:ilvl="1">
      <w:startOverride w:val="1"/>
    </w:lvlOverride>
  </w:num>
  <w:num w:numId="39" w16cid:durableId="1052844675">
    <w:abstractNumId w:val="16"/>
  </w:num>
  <w:num w:numId="40" w16cid:durableId="1724283922">
    <w:abstractNumId w:val="3"/>
    <w:lvlOverride w:ilvl="0">
      <w:startOverride w:val="3"/>
    </w:lvlOverride>
    <w:lvlOverride w:ilvl="1">
      <w:startOverride w:val="1"/>
    </w:lvlOverride>
  </w:num>
  <w:num w:numId="41" w16cid:durableId="763186201">
    <w:abstractNumId w:val="3"/>
    <w:lvlOverride w:ilvl="0">
      <w:startOverride w:val="3"/>
    </w:lvlOverride>
    <w:lvlOverride w:ilvl="1">
      <w:startOverride w:val="1"/>
    </w:lvlOverride>
  </w:num>
  <w:num w:numId="42" w16cid:durableId="368841125">
    <w:abstractNumId w:val="1"/>
  </w:num>
  <w:num w:numId="43" w16cid:durableId="662197315">
    <w:abstractNumId w:val="3"/>
    <w:lvlOverride w:ilvl="0">
      <w:startOverride w:val="3"/>
    </w:lvlOverride>
    <w:lvlOverride w:ilvl="1">
      <w:startOverride w:val="2"/>
    </w:lvlOverride>
  </w:num>
  <w:num w:numId="44" w16cid:durableId="1068334611">
    <w:abstractNumId w:val="3"/>
    <w:lvlOverride w:ilvl="0">
      <w:startOverride w:val="3"/>
    </w:lvlOverride>
    <w:lvlOverride w:ilvl="1">
      <w:startOverride w:val="1"/>
    </w:lvlOverride>
  </w:num>
  <w:num w:numId="45" w16cid:durableId="1092168654">
    <w:abstractNumId w:val="15"/>
  </w:num>
  <w:num w:numId="46" w16cid:durableId="932976770">
    <w:abstractNumId w:val="29"/>
  </w:num>
  <w:num w:numId="47" w16cid:durableId="1324626850">
    <w:abstractNumId w:val="0"/>
  </w:num>
  <w:num w:numId="48" w16cid:durableId="270818483">
    <w:abstractNumId w:val="19"/>
  </w:num>
  <w:num w:numId="49" w16cid:durableId="1237863006">
    <w:abstractNumId w:val="10"/>
  </w:num>
  <w:num w:numId="50" w16cid:durableId="11438930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661"/>
    <w:rsid w:val="000100C5"/>
    <w:rsid w:val="00012AC5"/>
    <w:rsid w:val="00025648"/>
    <w:rsid w:val="00027877"/>
    <w:rsid w:val="0005132C"/>
    <w:rsid w:val="00052CF6"/>
    <w:rsid w:val="00057488"/>
    <w:rsid w:val="00066FF8"/>
    <w:rsid w:val="000916B1"/>
    <w:rsid w:val="000965A0"/>
    <w:rsid w:val="000A2675"/>
    <w:rsid w:val="000B2661"/>
    <w:rsid w:val="000E53D6"/>
    <w:rsid w:val="000F36C6"/>
    <w:rsid w:val="000F7B07"/>
    <w:rsid w:val="00110935"/>
    <w:rsid w:val="00171838"/>
    <w:rsid w:val="00177F01"/>
    <w:rsid w:val="001856A1"/>
    <w:rsid w:val="0018685A"/>
    <w:rsid w:val="00195CCE"/>
    <w:rsid w:val="001A3E36"/>
    <w:rsid w:val="001C33AC"/>
    <w:rsid w:val="001D0D71"/>
    <w:rsid w:val="001D2AB4"/>
    <w:rsid w:val="001D3AF7"/>
    <w:rsid w:val="001F52C3"/>
    <w:rsid w:val="0020668C"/>
    <w:rsid w:val="00214806"/>
    <w:rsid w:val="00214B1F"/>
    <w:rsid w:val="00223E02"/>
    <w:rsid w:val="00235B25"/>
    <w:rsid w:val="002518CA"/>
    <w:rsid w:val="002760EC"/>
    <w:rsid w:val="002771FC"/>
    <w:rsid w:val="0028371B"/>
    <w:rsid w:val="00283958"/>
    <w:rsid w:val="00285197"/>
    <w:rsid w:val="00291874"/>
    <w:rsid w:val="002974CD"/>
    <w:rsid w:val="002A161C"/>
    <w:rsid w:val="002A63A2"/>
    <w:rsid w:val="002A63B9"/>
    <w:rsid w:val="002B5ED9"/>
    <w:rsid w:val="002C0B28"/>
    <w:rsid w:val="002D23C2"/>
    <w:rsid w:val="002D7E1F"/>
    <w:rsid w:val="002E7E17"/>
    <w:rsid w:val="002F5A5C"/>
    <w:rsid w:val="00301C51"/>
    <w:rsid w:val="003222EF"/>
    <w:rsid w:val="00337EDA"/>
    <w:rsid w:val="0036476C"/>
    <w:rsid w:val="0037088E"/>
    <w:rsid w:val="00370F6B"/>
    <w:rsid w:val="00380423"/>
    <w:rsid w:val="0038449E"/>
    <w:rsid w:val="00390719"/>
    <w:rsid w:val="0039110E"/>
    <w:rsid w:val="00396465"/>
    <w:rsid w:val="00396D16"/>
    <w:rsid w:val="003E2DA9"/>
    <w:rsid w:val="003F112F"/>
    <w:rsid w:val="00417BB1"/>
    <w:rsid w:val="00426BA3"/>
    <w:rsid w:val="00437E85"/>
    <w:rsid w:val="004409A7"/>
    <w:rsid w:val="004461C5"/>
    <w:rsid w:val="00450119"/>
    <w:rsid w:val="004A31BC"/>
    <w:rsid w:val="004B3F87"/>
    <w:rsid w:val="004C52F2"/>
    <w:rsid w:val="004C5B6D"/>
    <w:rsid w:val="004E6262"/>
    <w:rsid w:val="004F207E"/>
    <w:rsid w:val="00512186"/>
    <w:rsid w:val="005163A2"/>
    <w:rsid w:val="00527391"/>
    <w:rsid w:val="00532E0B"/>
    <w:rsid w:val="0053403A"/>
    <w:rsid w:val="00534D23"/>
    <w:rsid w:val="00535839"/>
    <w:rsid w:val="005422E8"/>
    <w:rsid w:val="00565208"/>
    <w:rsid w:val="005756D7"/>
    <w:rsid w:val="00587ECA"/>
    <w:rsid w:val="00592EA2"/>
    <w:rsid w:val="00593390"/>
    <w:rsid w:val="005A102C"/>
    <w:rsid w:val="005B1F7A"/>
    <w:rsid w:val="005C407F"/>
    <w:rsid w:val="005D2A79"/>
    <w:rsid w:val="005E0825"/>
    <w:rsid w:val="005E218A"/>
    <w:rsid w:val="005E71E0"/>
    <w:rsid w:val="005F593D"/>
    <w:rsid w:val="005F59BC"/>
    <w:rsid w:val="006179DC"/>
    <w:rsid w:val="006539DA"/>
    <w:rsid w:val="00681394"/>
    <w:rsid w:val="00685F2C"/>
    <w:rsid w:val="006A008A"/>
    <w:rsid w:val="006A2C96"/>
    <w:rsid w:val="006A3FBF"/>
    <w:rsid w:val="006B2BA8"/>
    <w:rsid w:val="006C38A2"/>
    <w:rsid w:val="006E4FE3"/>
    <w:rsid w:val="006E6B15"/>
    <w:rsid w:val="00712A8D"/>
    <w:rsid w:val="0073004F"/>
    <w:rsid w:val="0073646B"/>
    <w:rsid w:val="00756257"/>
    <w:rsid w:val="00783138"/>
    <w:rsid w:val="0078604A"/>
    <w:rsid w:val="00787FA5"/>
    <w:rsid w:val="007E17B6"/>
    <w:rsid w:val="007E74FC"/>
    <w:rsid w:val="007F1203"/>
    <w:rsid w:val="00821307"/>
    <w:rsid w:val="00881CFF"/>
    <w:rsid w:val="008907C6"/>
    <w:rsid w:val="008B2B0A"/>
    <w:rsid w:val="008C6AAD"/>
    <w:rsid w:val="008E3EDC"/>
    <w:rsid w:val="009006E6"/>
    <w:rsid w:val="009108A8"/>
    <w:rsid w:val="00917813"/>
    <w:rsid w:val="00920AA5"/>
    <w:rsid w:val="00933F39"/>
    <w:rsid w:val="00941CFE"/>
    <w:rsid w:val="00972B12"/>
    <w:rsid w:val="009759A4"/>
    <w:rsid w:val="0098394D"/>
    <w:rsid w:val="009B2319"/>
    <w:rsid w:val="009D48D4"/>
    <w:rsid w:val="009F3B6A"/>
    <w:rsid w:val="009F6581"/>
    <w:rsid w:val="00A276BD"/>
    <w:rsid w:val="00A312C9"/>
    <w:rsid w:val="00A635B2"/>
    <w:rsid w:val="00A803AF"/>
    <w:rsid w:val="00A83CC6"/>
    <w:rsid w:val="00A90F21"/>
    <w:rsid w:val="00A95327"/>
    <w:rsid w:val="00A955D6"/>
    <w:rsid w:val="00A97A57"/>
    <w:rsid w:val="00AF0B50"/>
    <w:rsid w:val="00B007F5"/>
    <w:rsid w:val="00B04540"/>
    <w:rsid w:val="00B07BA4"/>
    <w:rsid w:val="00B35B2F"/>
    <w:rsid w:val="00B75F8F"/>
    <w:rsid w:val="00BB20FE"/>
    <w:rsid w:val="00BD631D"/>
    <w:rsid w:val="00BE6963"/>
    <w:rsid w:val="00BF19B0"/>
    <w:rsid w:val="00C01FD4"/>
    <w:rsid w:val="00C06BEA"/>
    <w:rsid w:val="00C73265"/>
    <w:rsid w:val="00C778EF"/>
    <w:rsid w:val="00C8206E"/>
    <w:rsid w:val="00C82FF3"/>
    <w:rsid w:val="00C84483"/>
    <w:rsid w:val="00C9226C"/>
    <w:rsid w:val="00C97FB9"/>
    <w:rsid w:val="00CA3FC6"/>
    <w:rsid w:val="00CA5324"/>
    <w:rsid w:val="00CB11E6"/>
    <w:rsid w:val="00CB6DDB"/>
    <w:rsid w:val="00CC2C0D"/>
    <w:rsid w:val="00CC6DEB"/>
    <w:rsid w:val="00CD6460"/>
    <w:rsid w:val="00CE5056"/>
    <w:rsid w:val="00D04264"/>
    <w:rsid w:val="00D05F6A"/>
    <w:rsid w:val="00D07302"/>
    <w:rsid w:val="00D37488"/>
    <w:rsid w:val="00D42CA0"/>
    <w:rsid w:val="00D50B9F"/>
    <w:rsid w:val="00D63241"/>
    <w:rsid w:val="00D70929"/>
    <w:rsid w:val="00D84199"/>
    <w:rsid w:val="00D85EFE"/>
    <w:rsid w:val="00D95C84"/>
    <w:rsid w:val="00DC43D2"/>
    <w:rsid w:val="00DC4619"/>
    <w:rsid w:val="00DD0550"/>
    <w:rsid w:val="00E0768A"/>
    <w:rsid w:val="00E5228D"/>
    <w:rsid w:val="00E71B9E"/>
    <w:rsid w:val="00E80121"/>
    <w:rsid w:val="00E8438D"/>
    <w:rsid w:val="00E93CAD"/>
    <w:rsid w:val="00EA430D"/>
    <w:rsid w:val="00EB5430"/>
    <w:rsid w:val="00ED38F2"/>
    <w:rsid w:val="00EE4565"/>
    <w:rsid w:val="00F40B66"/>
    <w:rsid w:val="00F54A5D"/>
    <w:rsid w:val="00F65E76"/>
    <w:rsid w:val="00F71675"/>
    <w:rsid w:val="00F92181"/>
    <w:rsid w:val="00FA51C5"/>
    <w:rsid w:val="00FA74EE"/>
    <w:rsid w:val="00FB0094"/>
    <w:rsid w:val="00FC4CC7"/>
    <w:rsid w:val="00FE4A42"/>
    <w:rsid w:val="00FE605A"/>
    <w:rsid w:val="00FE66ED"/>
    <w:rsid w:val="00FF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815D4"/>
  <w15:docId w15:val="{4FBAE395-680D-4F93-AAC1-83E973280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ágrafo"/>
    <w:qFormat/>
    <w:rsid w:val="005163A2"/>
    <w:pPr>
      <w:ind w:firstLine="720"/>
      <w:jc w:val="both"/>
    </w:pPr>
    <w:rPr>
      <w:rFonts w:ascii="Times New Roman" w:hAnsi="Times New Roman"/>
      <w:sz w:val="24"/>
    </w:rPr>
  </w:style>
  <w:style w:type="paragraph" w:styleId="Ttulo1">
    <w:name w:val="heading 1"/>
    <w:aliases w:val="nivel 1"/>
    <w:basedOn w:val="Normal"/>
    <w:next w:val="Normal"/>
    <w:autoRedefine/>
    <w:uiPriority w:val="9"/>
    <w:rsid w:val="00DC43D2"/>
    <w:pPr>
      <w:keepNext/>
      <w:keepLines/>
      <w:spacing w:before="400" w:after="120"/>
      <w:ind w:firstLine="0"/>
      <w:outlineLvl w:val="0"/>
    </w:pPr>
    <w:rPr>
      <w:b/>
      <w:szCs w:val="40"/>
    </w:rPr>
  </w:style>
  <w:style w:type="paragraph" w:styleId="Ttulo2">
    <w:name w:val="heading 2"/>
    <w:aliases w:val="TITULO"/>
    <w:basedOn w:val="Normal"/>
    <w:next w:val="Normal"/>
    <w:uiPriority w:val="9"/>
    <w:unhideWhenUsed/>
    <w:rsid w:val="00E71B9E"/>
    <w:pPr>
      <w:keepNext/>
      <w:keepLines/>
      <w:numPr>
        <w:ilvl w:val="1"/>
        <w:numId w:val="45"/>
      </w:numPr>
      <w:ind w:left="357" w:hanging="357"/>
      <w:outlineLvl w:val="1"/>
    </w:pPr>
    <w:rPr>
      <w:b/>
      <w:szCs w:val="32"/>
    </w:rPr>
  </w:style>
  <w:style w:type="paragraph" w:styleId="Ttulo3">
    <w:name w:val="heading 3"/>
    <w:aliases w:val="Título personalizado"/>
    <w:basedOn w:val="Ttulo1"/>
    <w:next w:val="Normal"/>
    <w:link w:val="Ttulo3Char"/>
    <w:uiPriority w:val="9"/>
    <w:unhideWhenUsed/>
    <w:qFormat/>
    <w:rsid w:val="009006E6"/>
    <w:pPr>
      <w:numPr>
        <w:numId w:val="8"/>
      </w:numPr>
      <w:spacing w:before="120"/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pPr>
      <w:keepNext/>
      <w:keepLines/>
      <w:spacing w:before="280" w:after="80"/>
      <w:outlineLvl w:val="3"/>
    </w:pPr>
    <w:rPr>
      <w:color w:val="666666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pPr>
      <w:keepNext/>
      <w:keepLines/>
      <w:spacing w:after="320"/>
    </w:pPr>
    <w:rPr>
      <w:rFonts w:ascii="Arial" w:hAnsi="Arial"/>
      <w:color w:val="666666"/>
      <w:sz w:val="30"/>
      <w:szCs w:val="30"/>
    </w:rPr>
  </w:style>
  <w:style w:type="paragraph" w:styleId="PargrafodaLista">
    <w:name w:val="List Paragraph"/>
    <w:basedOn w:val="Normal"/>
    <w:uiPriority w:val="34"/>
    <w:rsid w:val="00437E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856A1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A90F21"/>
    <w:pPr>
      <w:spacing w:after="100"/>
    </w:pPr>
  </w:style>
  <w:style w:type="character" w:styleId="Hyperlink">
    <w:name w:val="Hyperlink"/>
    <w:basedOn w:val="Fontepargpadro"/>
    <w:uiPriority w:val="99"/>
    <w:unhideWhenUsed/>
    <w:rsid w:val="00A90F21"/>
    <w:rPr>
      <w:color w:val="0000FF" w:themeColor="hyperlink"/>
      <w:u w:val="single"/>
    </w:rPr>
  </w:style>
  <w:style w:type="paragraph" w:styleId="SemEspaamento">
    <w:name w:val="No Spacing"/>
    <w:uiPriority w:val="1"/>
    <w:rsid w:val="00E93CAD"/>
    <w:pPr>
      <w:spacing w:line="240" w:lineRule="auto"/>
      <w:jc w:val="both"/>
    </w:pPr>
    <w:rPr>
      <w:rFonts w:ascii="Times New Roman" w:hAnsi="Times New Roman"/>
      <w:sz w:val="24"/>
    </w:rPr>
  </w:style>
  <w:style w:type="numbering" w:customStyle="1" w:styleId="Listaatual1">
    <w:name w:val="Lista atual1"/>
    <w:uiPriority w:val="99"/>
    <w:rsid w:val="00301C51"/>
    <w:pPr>
      <w:numPr>
        <w:numId w:val="30"/>
      </w:numPr>
    </w:pPr>
  </w:style>
  <w:style w:type="character" w:customStyle="1" w:styleId="Ttulo3Char">
    <w:name w:val="Título 3 Char"/>
    <w:aliases w:val="Título personalizado Char"/>
    <w:basedOn w:val="Fontepargpadro"/>
    <w:link w:val="Ttulo3"/>
    <w:uiPriority w:val="9"/>
    <w:rsid w:val="009006E6"/>
    <w:rPr>
      <w:rFonts w:ascii="Times New Roman" w:hAnsi="Times New Roman"/>
      <w:b/>
      <w:sz w:val="24"/>
      <w:szCs w:val="40"/>
    </w:rPr>
  </w:style>
  <w:style w:type="paragraph" w:customStyle="1" w:styleId="Paragrafo2">
    <w:name w:val="Paragrafo2"/>
    <w:basedOn w:val="Normal"/>
    <w:link w:val="Paragrafo2Char"/>
    <w:qFormat/>
    <w:rsid w:val="009006E6"/>
    <w:pPr>
      <w:ind w:left="720"/>
    </w:pPr>
  </w:style>
  <w:style w:type="paragraph" w:customStyle="1" w:styleId="CAPA">
    <w:name w:val="CAPA"/>
    <w:basedOn w:val="Normal"/>
    <w:link w:val="CAPAChar"/>
    <w:qFormat/>
    <w:rsid w:val="002C0B28"/>
    <w:pPr>
      <w:spacing w:line="360" w:lineRule="auto"/>
      <w:ind w:firstLine="0"/>
      <w:jc w:val="center"/>
    </w:pPr>
    <w:rPr>
      <w:rFonts w:eastAsia="Times New Roman" w:cs="Times New Roman"/>
      <w:b/>
      <w:szCs w:val="24"/>
    </w:rPr>
  </w:style>
  <w:style w:type="character" w:customStyle="1" w:styleId="Paragrafo2Char">
    <w:name w:val="Paragrafo2 Char"/>
    <w:basedOn w:val="Fontepargpadro"/>
    <w:link w:val="Paragrafo2"/>
    <w:rsid w:val="009006E6"/>
    <w:rPr>
      <w:rFonts w:ascii="Times New Roman" w:hAnsi="Times New Roman"/>
      <w:sz w:val="24"/>
    </w:rPr>
  </w:style>
  <w:style w:type="character" w:customStyle="1" w:styleId="CAPAChar">
    <w:name w:val="CAPA Char"/>
    <w:basedOn w:val="Fontepargpadro"/>
    <w:link w:val="CAPA"/>
    <w:rsid w:val="002C0B28"/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26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6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%20-%20GRUPO%20BIT\DADOS\Documentos\Modelos%20Personalizados%20do%20Office\RelatoriosCef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D1033-F2E8-43FE-933E-F3F92DF1A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RelatoriosCefet.dotx</Template>
  <TotalTime>4</TotalTime>
  <Pages>3</Pages>
  <Words>563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Dias</dc:creator>
  <cp:lastModifiedBy>Antonio</cp:lastModifiedBy>
  <cp:revision>1</cp:revision>
  <dcterms:created xsi:type="dcterms:W3CDTF">2023-06-30T02:35:00Z</dcterms:created>
  <dcterms:modified xsi:type="dcterms:W3CDTF">2023-06-30T02:39:00Z</dcterms:modified>
</cp:coreProperties>
</file>