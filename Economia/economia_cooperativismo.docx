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0327" w14:textId="77777777" w:rsidR="0036476C" w:rsidRDefault="006C38A2" w:rsidP="00FD5E06">
      <w:pPr>
        <w:pStyle w:val="CAPA"/>
      </w:pPr>
      <w:r>
        <w:t>CENTRO FEDERAL DE EDUCAÇÃO TECNOLÓGICA DE MINAS GERAIS</w:t>
      </w:r>
    </w:p>
    <w:p w14:paraId="3646C1AA" w14:textId="77777777" w:rsidR="0036476C" w:rsidRDefault="0036476C" w:rsidP="002C0B28">
      <w:pPr>
        <w:pStyle w:val="CAPA"/>
      </w:pPr>
    </w:p>
    <w:p w14:paraId="53807012" w14:textId="77777777" w:rsidR="0036476C" w:rsidRDefault="006C38A2" w:rsidP="002C0B28">
      <w:pPr>
        <w:pStyle w:val="CAPA"/>
      </w:pPr>
      <w:r>
        <w:t>ENGENHARIA DE AUTOMAÇÃO INDUSTRIAL</w:t>
      </w:r>
    </w:p>
    <w:p w14:paraId="0158502A" w14:textId="77777777" w:rsidR="0036476C" w:rsidRDefault="0036476C" w:rsidP="002C0B28">
      <w:pPr>
        <w:pStyle w:val="CAPA"/>
      </w:pPr>
    </w:p>
    <w:p w14:paraId="340804C5" w14:textId="77777777" w:rsidR="0036476C" w:rsidRDefault="0036476C" w:rsidP="002C0B28">
      <w:pPr>
        <w:pStyle w:val="CAPA"/>
      </w:pPr>
    </w:p>
    <w:p w14:paraId="32ABC52C" w14:textId="77777777" w:rsidR="0036476C" w:rsidRDefault="0036476C" w:rsidP="002C0B28">
      <w:pPr>
        <w:pStyle w:val="CAPA"/>
      </w:pPr>
    </w:p>
    <w:p w14:paraId="02B7F288" w14:textId="77777777" w:rsidR="0036476C" w:rsidRDefault="006C38A2" w:rsidP="002C0B28">
      <w:pPr>
        <w:pStyle w:val="CAPA"/>
      </w:pPr>
      <w:r>
        <w:rPr>
          <w:noProof/>
        </w:rPr>
        <w:drawing>
          <wp:inline distT="0" distB="0" distL="0" distR="0" wp14:anchorId="1E2586E5" wp14:editId="20B4B49E">
            <wp:extent cx="1821906" cy="1821906"/>
            <wp:effectExtent l="0" t="0" r="0" b="0"/>
            <wp:docPr id="1" name="image1.png" descr="Resultado de imagem para logo cefet m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m para logo cefet m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1906" cy="1821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FF673" w14:textId="77777777" w:rsidR="0036476C" w:rsidRDefault="0036476C" w:rsidP="002C0B28">
      <w:pPr>
        <w:pStyle w:val="CAPA"/>
      </w:pPr>
    </w:p>
    <w:p w14:paraId="5BFE9453" w14:textId="77777777" w:rsidR="0036476C" w:rsidRDefault="0036476C" w:rsidP="002C0B28">
      <w:pPr>
        <w:pStyle w:val="CAPA"/>
      </w:pPr>
    </w:p>
    <w:p w14:paraId="508D1496" w14:textId="77777777" w:rsidR="0036476C" w:rsidRDefault="0036476C" w:rsidP="002C0B28">
      <w:pPr>
        <w:pStyle w:val="CAPA"/>
      </w:pPr>
    </w:p>
    <w:p w14:paraId="4F5B8F90" w14:textId="77777777" w:rsidR="0036476C" w:rsidRDefault="0036476C" w:rsidP="002C0B28">
      <w:pPr>
        <w:pStyle w:val="CAPA"/>
      </w:pPr>
    </w:p>
    <w:p w14:paraId="069F75B0" w14:textId="77777777" w:rsidR="0036476C" w:rsidRDefault="006C38A2" w:rsidP="002C0B28">
      <w:pPr>
        <w:pStyle w:val="CAPA"/>
      </w:pPr>
      <w:r>
        <w:t>ANTÔNIO VÍCTOR GONÇALVES DIAS</w:t>
      </w:r>
    </w:p>
    <w:p w14:paraId="2E728368" w14:textId="77777777" w:rsidR="0036476C" w:rsidRDefault="0036476C" w:rsidP="002C0B28">
      <w:pPr>
        <w:pStyle w:val="CAPA"/>
      </w:pPr>
    </w:p>
    <w:p w14:paraId="7A27F589" w14:textId="77777777" w:rsidR="0036476C" w:rsidRDefault="0036476C" w:rsidP="002C0B28">
      <w:pPr>
        <w:pStyle w:val="CAPA"/>
      </w:pPr>
    </w:p>
    <w:p w14:paraId="6A0370EB" w14:textId="77777777" w:rsidR="0036476C" w:rsidRDefault="0036476C" w:rsidP="002C0B28">
      <w:pPr>
        <w:pStyle w:val="CAPA"/>
      </w:pPr>
    </w:p>
    <w:p w14:paraId="210FD3CB" w14:textId="77777777" w:rsidR="0036476C" w:rsidRDefault="0036476C" w:rsidP="002C0B28">
      <w:pPr>
        <w:pStyle w:val="CAPA"/>
      </w:pPr>
    </w:p>
    <w:p w14:paraId="43DDE404" w14:textId="079C7EC5" w:rsidR="0036476C" w:rsidRPr="00FD5E06" w:rsidRDefault="00FD5E06" w:rsidP="00FD5E06">
      <w:pPr>
        <w:pStyle w:val="CAPA"/>
      </w:pPr>
      <w:r w:rsidRPr="00FD5E06">
        <w:t>COOPERATIVISMO</w:t>
      </w:r>
    </w:p>
    <w:p w14:paraId="3281493E" w14:textId="77777777" w:rsidR="0036476C" w:rsidRDefault="0036476C" w:rsidP="002C0B28">
      <w:pPr>
        <w:pStyle w:val="CAPA"/>
      </w:pPr>
    </w:p>
    <w:p w14:paraId="24E3968F" w14:textId="77777777" w:rsidR="0036476C" w:rsidRDefault="0036476C" w:rsidP="002C0B28">
      <w:pPr>
        <w:pStyle w:val="CAPA"/>
      </w:pPr>
    </w:p>
    <w:p w14:paraId="4A13A6EB" w14:textId="77777777" w:rsidR="0036476C" w:rsidRDefault="0036476C" w:rsidP="002C0B28">
      <w:pPr>
        <w:pStyle w:val="CAPA"/>
      </w:pPr>
    </w:p>
    <w:p w14:paraId="6EF75D56" w14:textId="77777777" w:rsidR="002C0B28" w:rsidRDefault="002C0B28" w:rsidP="002C0B28">
      <w:pPr>
        <w:pStyle w:val="CAPA"/>
      </w:pPr>
    </w:p>
    <w:p w14:paraId="22C48F86" w14:textId="77777777" w:rsidR="0036476C" w:rsidRDefault="0036476C" w:rsidP="002C0B28">
      <w:pPr>
        <w:pStyle w:val="CAPA"/>
      </w:pPr>
    </w:p>
    <w:p w14:paraId="69C2D514" w14:textId="77777777" w:rsidR="0036476C" w:rsidRDefault="006C38A2" w:rsidP="002C0B28">
      <w:pPr>
        <w:pStyle w:val="CAPA"/>
      </w:pPr>
      <w:r>
        <w:t>ARAXÁ</w:t>
      </w:r>
    </w:p>
    <w:p w14:paraId="72755274" w14:textId="24F9B35D" w:rsidR="005D2A79" w:rsidRPr="00433ED7" w:rsidRDefault="006C38A2" w:rsidP="002C0B28">
      <w:pPr>
        <w:pStyle w:val="CAPA"/>
      </w:pPr>
      <w:r>
        <w:t>202</w:t>
      </w:r>
      <w:r w:rsidR="00433ED7">
        <w:t>3</w:t>
      </w:r>
    </w:p>
    <w:p w14:paraId="19E92574" w14:textId="77777777" w:rsidR="00450119" w:rsidRDefault="00450119" w:rsidP="002C0B28">
      <w:pPr>
        <w:pStyle w:val="CAPA"/>
      </w:pPr>
    </w:p>
    <w:p w14:paraId="204E899E" w14:textId="77777777" w:rsidR="00535839" w:rsidRPr="00450119" w:rsidRDefault="00535839" w:rsidP="002C0B28">
      <w:pPr>
        <w:pStyle w:val="CAPA"/>
      </w:pPr>
    </w:p>
    <w:p w14:paraId="60C4F867" w14:textId="091EC731" w:rsidR="00FD5E06" w:rsidRPr="00FD5E06" w:rsidRDefault="00FD5E06" w:rsidP="00FD5E06">
      <w:pPr>
        <w:pStyle w:val="Ttulo3"/>
      </w:pPr>
      <w:r w:rsidRPr="00FD5E06">
        <w:lastRenderedPageBreak/>
        <w:t>Explique por que os princípios do cooperativismo são positivos em um contexto econômico? Cite pelo menos três dos princípios:</w:t>
      </w:r>
    </w:p>
    <w:p w14:paraId="6BC4963E" w14:textId="2941FE5A" w:rsidR="00FD5E06" w:rsidRDefault="00FD5E06" w:rsidP="00FD5E06">
      <w:pPr>
        <w:pStyle w:val="Paragrafo2"/>
      </w:pPr>
      <w:r>
        <w:t xml:space="preserve">Tendo em vista a apresentação realizada e uma breve pesquisa </w:t>
      </w:r>
      <w:proofErr w:type="gramStart"/>
      <w:r>
        <w:t>à</w:t>
      </w:r>
      <w:proofErr w:type="gramEnd"/>
      <w:r>
        <w:t xml:space="preserve"> respeito do tema, podem ser considerados os seguintes pontos positivos: </w:t>
      </w:r>
    </w:p>
    <w:p w14:paraId="6FC4CBCC" w14:textId="77777777" w:rsidR="00FD5E06" w:rsidRDefault="00FD5E06" w:rsidP="00FD5E06">
      <w:pPr>
        <w:pStyle w:val="Paragrafo2"/>
      </w:pPr>
    </w:p>
    <w:p w14:paraId="6BCB33F0" w14:textId="041C8FC2" w:rsidR="00FD5E06" w:rsidRPr="00FD5E06" w:rsidRDefault="00FD5E06" w:rsidP="00FD5E06">
      <w:pPr>
        <w:pStyle w:val="Paragrafo2"/>
      </w:pPr>
      <w:r w:rsidRPr="00FD5E06">
        <w:t>Participação democrática: O princípio da participação democrática permite que todos os membros da cooperativa tenham voz igualitária nas decisões importantes, garantindo a igualdade de direitos e a possibilidade de influenciar o rumo das atividades cooperativas. Isso fortalece o senso de pertencimento e engajamento dos membros, promovendo a sustentabilidade e a prosperidade coletiva</w:t>
      </w:r>
      <w:r>
        <w:t>;</w:t>
      </w:r>
    </w:p>
    <w:p w14:paraId="72602F7D" w14:textId="2D507DAD" w:rsidR="00FD5E06" w:rsidRPr="00FD5E06" w:rsidRDefault="00FD5E06" w:rsidP="00FD5E06">
      <w:pPr>
        <w:pStyle w:val="Paragrafo2"/>
      </w:pPr>
      <w:r w:rsidRPr="00FD5E06">
        <w:t>Autonomia e independência: O princípio da autonomia e independência confere às cooperativas a capacidade de tomar decisões de forma autônoma, sem interferência externa ou controle de terceiros. Isso permite que as cooperativas se adaptem às necessidades e expectativas de seus membros, desenvolvendo soluções econômicas e sociais mais adequadas às suas realidades</w:t>
      </w:r>
      <w:r>
        <w:t>;</w:t>
      </w:r>
    </w:p>
    <w:p w14:paraId="0C54B268" w14:textId="65CBFC78" w:rsidR="00FD5E06" w:rsidRPr="00FD5E06" w:rsidRDefault="00FD5E06" w:rsidP="00FD5E06">
      <w:pPr>
        <w:pStyle w:val="Paragrafo2"/>
      </w:pPr>
      <w:r w:rsidRPr="00FD5E06">
        <w:t>Interesse pela comunidade: O princípio do interesse pela comunidade destaca a preocupação das cooperativas em contribuir para o desenvolvimento sustentável de suas comunidades, não se limitando apenas aos interesses individuais dos membros. As cooperativas são orientadas para a criação de valor econômico, social e ambiental, promovendo o bem-estar coletivo e a melhoria das condições de vida das pessoas.</w:t>
      </w:r>
    </w:p>
    <w:p w14:paraId="000227E7" w14:textId="53FD3C56" w:rsidR="007F1203" w:rsidRPr="007F1203" w:rsidRDefault="00F54A5D" w:rsidP="00433ED7">
      <w:pPr>
        <w:ind w:firstLine="0"/>
      </w:pPr>
      <w:r w:rsidRPr="005163A2">
        <w:tab/>
      </w:r>
    </w:p>
    <w:p w14:paraId="6DC1708D" w14:textId="2C03F4A0" w:rsidR="00C82FF3" w:rsidRDefault="00433ED7" w:rsidP="005163A2">
      <w:pPr>
        <w:pStyle w:val="Ttulo3"/>
      </w:pPr>
      <w:r>
        <w:t>Sobre os mesmos princípios, quais as críticas temos para refletir sobre os crescimentos das cooperativas de créditos no Brasil?</w:t>
      </w:r>
    </w:p>
    <w:p w14:paraId="75F7E289" w14:textId="3BE51B3E" w:rsidR="00FD5E06" w:rsidRDefault="00FD5E06" w:rsidP="00433ED7">
      <w:pPr>
        <w:pStyle w:val="Paragrafo2"/>
      </w:pPr>
      <w:r>
        <w:t>Apesar dos benefícios do cooperativismo de crédito, algumas críticas podem ser levantadas em relação ao crescimento das cooperativas de crédito no Brasil:</w:t>
      </w:r>
    </w:p>
    <w:p w14:paraId="04451C99" w14:textId="2B79A319" w:rsidR="00433ED7" w:rsidRPr="00433ED7" w:rsidRDefault="00FD5E06" w:rsidP="00433ED7">
      <w:pPr>
        <w:pStyle w:val="Paragrafo2"/>
      </w:pPr>
      <w:r w:rsidRPr="00433ED7">
        <w:t>Concentração de poder: À medida que as cooperativas de crédito crescem, há o risco de que o poder de tomada de decisão se concentre em um pequeno grupo de membros ou líderes, comprometendo a participação democrática. Isso pode levar a desequilíbrios de poder e a possíveis práticas inadequadas ou injustas.</w:t>
      </w:r>
    </w:p>
    <w:p w14:paraId="14C84C22" w14:textId="169F9C8A" w:rsidR="00FD5E06" w:rsidRDefault="00FD5E06" w:rsidP="00433ED7">
      <w:pPr>
        <w:pStyle w:val="Paragrafo2"/>
      </w:pPr>
      <w:r>
        <w:t xml:space="preserve"> Escala e complexidade: O crescimento das cooperativas de crédito traz consigo desafios relacionados à gestão e governança. À medida que a organização se expande, torna-se mais complexo gerir os recursos, lidar com regulamentações e atender às necessidades variadas dos membros. A falta de capacidade de gestão adequada pode dificultar o crescimento sustentável e comprometer a qualidade dos serviços prestados.</w:t>
      </w:r>
    </w:p>
    <w:p w14:paraId="7D0AA051" w14:textId="057F227F" w:rsidR="00FD5E06" w:rsidRDefault="00FD5E06" w:rsidP="00433ED7">
      <w:pPr>
        <w:pStyle w:val="Paragrafo2"/>
      </w:pPr>
      <w:r>
        <w:t>Competitividade: As cooperativas de crédito muitas vezes competem com grandes instituições financeiras, como bancos comerciais. Devido a diferenças em escala e recursos, as cooperativas podem enfrentar desafios para oferecer taxas de juros e serviços tão competitivos quanto os bancos. Isso pode limitar sua capacidade de atrair e reter membros, especialmente aqueles que priorizam vantagens financeiras imediatas.</w:t>
      </w:r>
    </w:p>
    <w:p w14:paraId="3A0D29E9" w14:textId="77777777" w:rsidR="00FD5E06" w:rsidRDefault="00FD5E06" w:rsidP="00FD5E06"/>
    <w:p w14:paraId="1B8105DC" w14:textId="77777777" w:rsidR="00A506D1" w:rsidRPr="00FD5E06" w:rsidRDefault="00A506D1" w:rsidP="00FD5E06"/>
    <w:p w14:paraId="3107D4CD" w14:textId="58456CB1" w:rsidR="00171838" w:rsidRDefault="00433ED7" w:rsidP="005163A2">
      <w:pPr>
        <w:pStyle w:val="Ttulo3"/>
      </w:pPr>
      <w:r>
        <w:lastRenderedPageBreak/>
        <w:t>Quais as principais vantagens de se organizar uma cooperativa?</w:t>
      </w:r>
    </w:p>
    <w:p w14:paraId="70EE8E20" w14:textId="77777777" w:rsidR="00433ED7" w:rsidRPr="00433ED7" w:rsidRDefault="00433ED7" w:rsidP="00433ED7">
      <w:pPr>
        <w:pStyle w:val="Paragrafo2"/>
      </w:pPr>
      <w:r w:rsidRPr="00433ED7">
        <w:t>As principais vantagens de se organizar uma cooperativa incluem:</w:t>
      </w:r>
    </w:p>
    <w:p w14:paraId="0ACF425C" w14:textId="77777777" w:rsidR="00433ED7" w:rsidRPr="00433ED7" w:rsidRDefault="00433ED7" w:rsidP="00433ED7">
      <w:pPr>
        <w:pStyle w:val="Paragrafo2"/>
      </w:pPr>
      <w:r w:rsidRPr="00433ED7">
        <w:t>Acesso a recursos financeiros: As cooperativas permitem que os membros tenham acesso a recursos financeiros de forma mais acessível e com taxas de juros mais favoráveis. Isso é especialmente relevante para grupos que podem enfrentar dificuldades em obter crédito ou financiamento em instituições financeiras tradicionais.</w:t>
      </w:r>
    </w:p>
    <w:p w14:paraId="4C318A14" w14:textId="77777777" w:rsidR="00433ED7" w:rsidRPr="00433ED7" w:rsidRDefault="00433ED7" w:rsidP="00433ED7">
      <w:pPr>
        <w:pStyle w:val="Paragrafo2"/>
      </w:pPr>
      <w:r w:rsidRPr="00433ED7">
        <w:t>Redução de custos e compartilhamento de benefícios: Ao se organizar em uma cooperativa, os membros podem se beneficiar de economias de escala. Por meio do compartilhamento de recursos, infraestrutura e serviços, é possível reduzir os custos operacionais e alcançar maior eficiência econômica. Além disso, os lucros e benefícios obtidos pela cooperativa podem ser distribuídos entre os membros de forma equitativa, contribuindo para o fortalecimento econômico individual e coletivo.</w:t>
      </w:r>
    </w:p>
    <w:p w14:paraId="238B061F" w14:textId="77777777" w:rsidR="00433ED7" w:rsidRPr="00433ED7" w:rsidRDefault="00433ED7" w:rsidP="00433ED7">
      <w:pPr>
        <w:pStyle w:val="Paragrafo2"/>
      </w:pPr>
      <w:r w:rsidRPr="00433ED7">
        <w:t>Fortalecimento da comunidade e desenvolvimento local: As cooperativas desempenham um papel importante no fortalecimento das comunidades locais. Ao promoverem a cooperação e a solidariedade entre os membros, elas contribuem para o desenvolvimento socioeconômico da região, gerando empregos, investindo em projetos comunitários e estimulando o empreendedorismo local. Isso resulta em um maior engajamento cívico e no fortalecimento dos laços sociais.</w:t>
      </w:r>
    </w:p>
    <w:p w14:paraId="27769979" w14:textId="77777777" w:rsidR="00433ED7" w:rsidRPr="00433ED7" w:rsidRDefault="00433ED7" w:rsidP="00433ED7">
      <w:pPr>
        <w:pStyle w:val="Paragrafo2"/>
      </w:pPr>
      <w:r w:rsidRPr="00433ED7">
        <w:t>Desenvolvimento pessoal e capacitação: Ao participar de uma cooperativa, os membros têm a oportunidade de desenvolver habilidades de gestão, liderança e tomada de decisão. A troca de conhecimentos e a participação ativa nas atividades cooperativas permitem o crescimento pessoal e profissional dos membros, capacitando-os para enfrentar desafios econômicos e contribuir para o sucesso coletivo.</w:t>
      </w:r>
    </w:p>
    <w:p w14:paraId="1502538C" w14:textId="77777777" w:rsidR="00433ED7" w:rsidRPr="00433ED7" w:rsidRDefault="00433ED7" w:rsidP="00433ED7"/>
    <w:p w14:paraId="138CE07D" w14:textId="77777777" w:rsidR="007F1203" w:rsidRDefault="007F1203" w:rsidP="00D84199">
      <w:pPr>
        <w:pStyle w:val="Ttulo3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1E8CE478" w14:textId="77777777" w:rsidR="00FE66ED" w:rsidRDefault="00FE66ED" w:rsidP="00450119">
      <w:pPr>
        <w:rPr>
          <w:rFonts w:eastAsia="Times New Roman" w:cs="Times New Roman"/>
          <w:b/>
          <w:szCs w:val="24"/>
        </w:rPr>
      </w:pPr>
    </w:p>
    <w:sectPr w:rsidR="00FE66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C3A40"/>
    <w:multiLevelType w:val="multilevel"/>
    <w:tmpl w:val="0416001F"/>
    <w:lvl w:ilvl="0">
      <w:start w:val="1"/>
      <w:numFmt w:val="decimal"/>
      <w:pStyle w:val="Ttulo3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3CC16D93"/>
    <w:multiLevelType w:val="multilevel"/>
    <w:tmpl w:val="4EEE5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1080" w:hanging="360"/>
      </w:pPr>
      <w:rPr>
        <w:rFonts w:ascii="Times New Roman" w:eastAsia="Arial" w:hAnsi="Times New Roman" w:cs="Arial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1A479FC"/>
    <w:multiLevelType w:val="multilevel"/>
    <w:tmpl w:val="2E12F83E"/>
    <w:styleLink w:val="Listaatual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 w16cid:durableId="20057416">
    <w:abstractNumId w:val="0"/>
  </w:num>
  <w:num w:numId="2" w16cid:durableId="2092002247">
    <w:abstractNumId w:val="2"/>
  </w:num>
  <w:num w:numId="3" w16cid:durableId="109216865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E06"/>
    <w:rsid w:val="000100C5"/>
    <w:rsid w:val="00012AC5"/>
    <w:rsid w:val="00025648"/>
    <w:rsid w:val="00027877"/>
    <w:rsid w:val="0005132C"/>
    <w:rsid w:val="00052CF6"/>
    <w:rsid w:val="00057488"/>
    <w:rsid w:val="00063119"/>
    <w:rsid w:val="00066FF8"/>
    <w:rsid w:val="000916B1"/>
    <w:rsid w:val="000965A0"/>
    <w:rsid w:val="000A2675"/>
    <w:rsid w:val="000E53D6"/>
    <w:rsid w:val="000F36C6"/>
    <w:rsid w:val="000F7B07"/>
    <w:rsid w:val="00110935"/>
    <w:rsid w:val="00171838"/>
    <w:rsid w:val="00177F01"/>
    <w:rsid w:val="001856A1"/>
    <w:rsid w:val="0018685A"/>
    <w:rsid w:val="00195CCE"/>
    <w:rsid w:val="001A3E36"/>
    <w:rsid w:val="001C33AC"/>
    <w:rsid w:val="001D0D71"/>
    <w:rsid w:val="001D2AB4"/>
    <w:rsid w:val="001D3AF7"/>
    <w:rsid w:val="001F52C3"/>
    <w:rsid w:val="0020668C"/>
    <w:rsid w:val="00214806"/>
    <w:rsid w:val="00214B1F"/>
    <w:rsid w:val="00223E02"/>
    <w:rsid w:val="00235B25"/>
    <w:rsid w:val="002518CA"/>
    <w:rsid w:val="002760EC"/>
    <w:rsid w:val="002771FC"/>
    <w:rsid w:val="0028371B"/>
    <w:rsid w:val="00283958"/>
    <w:rsid w:val="00285197"/>
    <w:rsid w:val="00291874"/>
    <w:rsid w:val="002974CD"/>
    <w:rsid w:val="002A161C"/>
    <w:rsid w:val="002A63A2"/>
    <w:rsid w:val="002A63B9"/>
    <w:rsid w:val="002B5ED9"/>
    <w:rsid w:val="002C0B28"/>
    <w:rsid w:val="002D23C2"/>
    <w:rsid w:val="002D7E1F"/>
    <w:rsid w:val="002E7E17"/>
    <w:rsid w:val="002F5A5C"/>
    <w:rsid w:val="00301C51"/>
    <w:rsid w:val="003222EF"/>
    <w:rsid w:val="00337EDA"/>
    <w:rsid w:val="0036476C"/>
    <w:rsid w:val="0037088E"/>
    <w:rsid w:val="00370F6B"/>
    <w:rsid w:val="00380423"/>
    <w:rsid w:val="0038449E"/>
    <w:rsid w:val="00390719"/>
    <w:rsid w:val="0039110E"/>
    <w:rsid w:val="00396465"/>
    <w:rsid w:val="00396D16"/>
    <w:rsid w:val="003E2DA9"/>
    <w:rsid w:val="003F112F"/>
    <w:rsid w:val="00417BB1"/>
    <w:rsid w:val="00426BA3"/>
    <w:rsid w:val="00433ED7"/>
    <w:rsid w:val="00437E85"/>
    <w:rsid w:val="004409A7"/>
    <w:rsid w:val="004461C5"/>
    <w:rsid w:val="00450119"/>
    <w:rsid w:val="004A31BC"/>
    <w:rsid w:val="004B3F87"/>
    <w:rsid w:val="004C52F2"/>
    <w:rsid w:val="004C5B6D"/>
    <w:rsid w:val="004E6262"/>
    <w:rsid w:val="004F207E"/>
    <w:rsid w:val="00512186"/>
    <w:rsid w:val="005163A2"/>
    <w:rsid w:val="00527391"/>
    <w:rsid w:val="00532E0B"/>
    <w:rsid w:val="0053403A"/>
    <w:rsid w:val="00534D23"/>
    <w:rsid w:val="00535839"/>
    <w:rsid w:val="005422E8"/>
    <w:rsid w:val="00565208"/>
    <w:rsid w:val="005756D7"/>
    <w:rsid w:val="00587ECA"/>
    <w:rsid w:val="00592EA2"/>
    <w:rsid w:val="00593390"/>
    <w:rsid w:val="005A102C"/>
    <w:rsid w:val="005B1F7A"/>
    <w:rsid w:val="005C407F"/>
    <w:rsid w:val="005D2A79"/>
    <w:rsid w:val="005E0825"/>
    <w:rsid w:val="005E218A"/>
    <w:rsid w:val="005E71E0"/>
    <w:rsid w:val="005F593D"/>
    <w:rsid w:val="005F59BC"/>
    <w:rsid w:val="006179DC"/>
    <w:rsid w:val="006539DA"/>
    <w:rsid w:val="00681394"/>
    <w:rsid w:val="00685F2C"/>
    <w:rsid w:val="006A008A"/>
    <w:rsid w:val="006A2C96"/>
    <w:rsid w:val="006A3FBF"/>
    <w:rsid w:val="006B2BA8"/>
    <w:rsid w:val="006C38A2"/>
    <w:rsid w:val="006E4FE3"/>
    <w:rsid w:val="006E6B15"/>
    <w:rsid w:val="00712A8D"/>
    <w:rsid w:val="0073004F"/>
    <w:rsid w:val="0073646B"/>
    <w:rsid w:val="00756257"/>
    <w:rsid w:val="00783138"/>
    <w:rsid w:val="0078604A"/>
    <w:rsid w:val="00787FA5"/>
    <w:rsid w:val="007E17B6"/>
    <w:rsid w:val="007E74FC"/>
    <w:rsid w:val="007F1203"/>
    <w:rsid w:val="00821307"/>
    <w:rsid w:val="00881CFF"/>
    <w:rsid w:val="008907C6"/>
    <w:rsid w:val="008B2B0A"/>
    <w:rsid w:val="008C6AAD"/>
    <w:rsid w:val="008E3EDC"/>
    <w:rsid w:val="009006E6"/>
    <w:rsid w:val="009108A8"/>
    <w:rsid w:val="00917813"/>
    <w:rsid w:val="00920AA5"/>
    <w:rsid w:val="00933F39"/>
    <w:rsid w:val="00941CFE"/>
    <w:rsid w:val="00972B12"/>
    <w:rsid w:val="009759A4"/>
    <w:rsid w:val="0098394D"/>
    <w:rsid w:val="009B2319"/>
    <w:rsid w:val="009D48D4"/>
    <w:rsid w:val="009F3B6A"/>
    <w:rsid w:val="009F6581"/>
    <w:rsid w:val="00A276BD"/>
    <w:rsid w:val="00A312C9"/>
    <w:rsid w:val="00A506D1"/>
    <w:rsid w:val="00A635B2"/>
    <w:rsid w:val="00A803AF"/>
    <w:rsid w:val="00A83CC6"/>
    <w:rsid w:val="00A90F21"/>
    <w:rsid w:val="00A95327"/>
    <w:rsid w:val="00A955D6"/>
    <w:rsid w:val="00A97A57"/>
    <w:rsid w:val="00AF0B50"/>
    <w:rsid w:val="00B007F5"/>
    <w:rsid w:val="00B04540"/>
    <w:rsid w:val="00B07BA4"/>
    <w:rsid w:val="00B35B2F"/>
    <w:rsid w:val="00B75F8F"/>
    <w:rsid w:val="00BB20FE"/>
    <w:rsid w:val="00BD631D"/>
    <w:rsid w:val="00BE6963"/>
    <w:rsid w:val="00BF19B0"/>
    <w:rsid w:val="00C01FD4"/>
    <w:rsid w:val="00C06BEA"/>
    <w:rsid w:val="00C73265"/>
    <w:rsid w:val="00C778EF"/>
    <w:rsid w:val="00C8206E"/>
    <w:rsid w:val="00C82FF3"/>
    <w:rsid w:val="00C84483"/>
    <w:rsid w:val="00C9226C"/>
    <w:rsid w:val="00C97FB9"/>
    <w:rsid w:val="00CA3FC6"/>
    <w:rsid w:val="00CA5324"/>
    <w:rsid w:val="00CB11E6"/>
    <w:rsid w:val="00CB6DDB"/>
    <w:rsid w:val="00CC2C0D"/>
    <w:rsid w:val="00CC6DEB"/>
    <w:rsid w:val="00CD6460"/>
    <w:rsid w:val="00CE5056"/>
    <w:rsid w:val="00D04264"/>
    <w:rsid w:val="00D05F6A"/>
    <w:rsid w:val="00D07302"/>
    <w:rsid w:val="00D37488"/>
    <w:rsid w:val="00D42CA0"/>
    <w:rsid w:val="00D50B9F"/>
    <w:rsid w:val="00D63241"/>
    <w:rsid w:val="00D70929"/>
    <w:rsid w:val="00D84199"/>
    <w:rsid w:val="00D85EFE"/>
    <w:rsid w:val="00D95C84"/>
    <w:rsid w:val="00DC43D2"/>
    <w:rsid w:val="00DC4619"/>
    <w:rsid w:val="00DD0550"/>
    <w:rsid w:val="00E0768A"/>
    <w:rsid w:val="00E5228D"/>
    <w:rsid w:val="00E71B9E"/>
    <w:rsid w:val="00E80121"/>
    <w:rsid w:val="00E8438D"/>
    <w:rsid w:val="00E93CAD"/>
    <w:rsid w:val="00EA430D"/>
    <w:rsid w:val="00EB5430"/>
    <w:rsid w:val="00ED38F2"/>
    <w:rsid w:val="00EE4565"/>
    <w:rsid w:val="00F40B66"/>
    <w:rsid w:val="00F54A5D"/>
    <w:rsid w:val="00F65E76"/>
    <w:rsid w:val="00F71675"/>
    <w:rsid w:val="00F92181"/>
    <w:rsid w:val="00FA51C5"/>
    <w:rsid w:val="00FA74EE"/>
    <w:rsid w:val="00FB0094"/>
    <w:rsid w:val="00FC4CC7"/>
    <w:rsid w:val="00FD5E06"/>
    <w:rsid w:val="00FE4A42"/>
    <w:rsid w:val="00FE605A"/>
    <w:rsid w:val="00FE66ED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8D54B"/>
  <w15:docId w15:val="{0651E1AB-B51E-4187-A802-92645FFF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5163A2"/>
    <w:pPr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autoRedefine/>
    <w:uiPriority w:val="9"/>
    <w:rsid w:val="00DC43D2"/>
    <w:pPr>
      <w:keepNext/>
      <w:keepLines/>
      <w:spacing w:before="400" w:after="120"/>
      <w:ind w:firstLine="0"/>
      <w:outlineLvl w:val="0"/>
    </w:pPr>
    <w:rPr>
      <w:b/>
      <w:szCs w:val="40"/>
    </w:rPr>
  </w:style>
  <w:style w:type="paragraph" w:styleId="Ttulo2">
    <w:name w:val="heading 2"/>
    <w:aliases w:val="TITULO"/>
    <w:basedOn w:val="Normal"/>
    <w:next w:val="Normal"/>
    <w:uiPriority w:val="9"/>
    <w:unhideWhenUsed/>
    <w:rsid w:val="00E71B9E"/>
    <w:pPr>
      <w:keepNext/>
      <w:keepLines/>
      <w:numPr>
        <w:ilvl w:val="1"/>
        <w:numId w:val="3"/>
      </w:numPr>
      <w:ind w:left="357" w:hanging="357"/>
      <w:outlineLvl w:val="1"/>
    </w:pPr>
    <w:rPr>
      <w:b/>
      <w:szCs w:val="32"/>
    </w:rPr>
  </w:style>
  <w:style w:type="paragraph" w:styleId="Ttulo3">
    <w:name w:val="heading 3"/>
    <w:aliases w:val="Título personalizado"/>
    <w:basedOn w:val="Ttulo1"/>
    <w:next w:val="Normal"/>
    <w:link w:val="Ttulo3Char"/>
    <w:uiPriority w:val="9"/>
    <w:unhideWhenUsed/>
    <w:qFormat/>
    <w:rsid w:val="009006E6"/>
    <w:pPr>
      <w:numPr>
        <w:numId w:val="1"/>
      </w:numPr>
      <w:spacing w:before="1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PargrafodaLista">
    <w:name w:val="List Paragraph"/>
    <w:basedOn w:val="Normal"/>
    <w:uiPriority w:val="34"/>
    <w:rsid w:val="00437E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56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A90F21"/>
    <w:pPr>
      <w:spacing w:after="100"/>
    </w:pPr>
  </w:style>
  <w:style w:type="character" w:styleId="Hyperlink">
    <w:name w:val="Hyperlink"/>
    <w:basedOn w:val="Fontepargpadro"/>
    <w:uiPriority w:val="99"/>
    <w:unhideWhenUsed/>
    <w:rsid w:val="00A90F21"/>
    <w:rPr>
      <w:color w:val="0000FF" w:themeColor="hyperlink"/>
      <w:u w:val="single"/>
    </w:rPr>
  </w:style>
  <w:style w:type="paragraph" w:styleId="SemEspaamento">
    <w:name w:val="No Spacing"/>
    <w:uiPriority w:val="1"/>
    <w:rsid w:val="00E93CAD"/>
    <w:pPr>
      <w:spacing w:line="240" w:lineRule="auto"/>
      <w:jc w:val="both"/>
    </w:pPr>
    <w:rPr>
      <w:rFonts w:ascii="Times New Roman" w:hAnsi="Times New Roman"/>
      <w:sz w:val="24"/>
    </w:rPr>
  </w:style>
  <w:style w:type="numbering" w:customStyle="1" w:styleId="Listaatual1">
    <w:name w:val="Lista atual1"/>
    <w:uiPriority w:val="99"/>
    <w:rsid w:val="00301C51"/>
    <w:pPr>
      <w:numPr>
        <w:numId w:val="2"/>
      </w:numPr>
    </w:pPr>
  </w:style>
  <w:style w:type="character" w:customStyle="1" w:styleId="Ttulo3Char">
    <w:name w:val="Título 3 Char"/>
    <w:aliases w:val="Título personalizado Char"/>
    <w:basedOn w:val="Fontepargpadro"/>
    <w:link w:val="Ttulo3"/>
    <w:uiPriority w:val="9"/>
    <w:rsid w:val="009006E6"/>
    <w:rPr>
      <w:rFonts w:ascii="Times New Roman" w:hAnsi="Times New Roman"/>
      <w:b/>
      <w:sz w:val="24"/>
      <w:szCs w:val="40"/>
    </w:rPr>
  </w:style>
  <w:style w:type="paragraph" w:customStyle="1" w:styleId="Paragrafo2">
    <w:name w:val="Paragrafo2"/>
    <w:basedOn w:val="Normal"/>
    <w:link w:val="Paragrafo2Char"/>
    <w:qFormat/>
    <w:rsid w:val="009006E6"/>
    <w:pPr>
      <w:ind w:left="720"/>
    </w:pPr>
  </w:style>
  <w:style w:type="paragraph" w:customStyle="1" w:styleId="CAPA">
    <w:name w:val="CAPA"/>
    <w:basedOn w:val="Normal"/>
    <w:link w:val="CAPAChar"/>
    <w:qFormat/>
    <w:rsid w:val="002C0B28"/>
    <w:pPr>
      <w:spacing w:line="360" w:lineRule="auto"/>
      <w:ind w:firstLine="0"/>
      <w:jc w:val="center"/>
    </w:pPr>
    <w:rPr>
      <w:rFonts w:eastAsia="Times New Roman" w:cs="Times New Roman"/>
      <w:b/>
      <w:szCs w:val="24"/>
    </w:rPr>
  </w:style>
  <w:style w:type="character" w:customStyle="1" w:styleId="Paragrafo2Char">
    <w:name w:val="Paragrafo2 Char"/>
    <w:basedOn w:val="Fontepargpadro"/>
    <w:link w:val="Paragrafo2"/>
    <w:rsid w:val="009006E6"/>
    <w:rPr>
      <w:rFonts w:ascii="Times New Roman" w:hAnsi="Times New Roman"/>
      <w:sz w:val="24"/>
    </w:rPr>
  </w:style>
  <w:style w:type="character" w:customStyle="1" w:styleId="CAPAChar">
    <w:name w:val="CAPA Char"/>
    <w:basedOn w:val="Fontepargpadro"/>
    <w:link w:val="CAPA"/>
    <w:rsid w:val="002C0B28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GRUPO%20BIT\DADOS\Documentos\Modelos%20Personalizados%20do%20Office\RelatoriosCef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D1033-F2E8-43FE-933E-F3F92DF1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RelatoriosCefet.dotx</Template>
  <TotalTime>18</TotalTime>
  <Pages>3</Pages>
  <Words>748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Dias</dc:creator>
  <cp:lastModifiedBy>Antonio</cp:lastModifiedBy>
  <cp:revision>3</cp:revision>
  <dcterms:created xsi:type="dcterms:W3CDTF">2023-06-06T00:04:00Z</dcterms:created>
  <dcterms:modified xsi:type="dcterms:W3CDTF">2023-06-06T00:22:00Z</dcterms:modified>
</cp:coreProperties>
</file>