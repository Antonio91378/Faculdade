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BD02" w14:textId="77777777" w:rsidR="0036476C" w:rsidRDefault="006C38A2" w:rsidP="00A7643D">
      <w:pPr>
        <w:pStyle w:val="CAPA"/>
      </w:pPr>
      <w:r>
        <w:t>CENTRO FEDERAL DE EDUCAÇÃO TECNOLÓGICA DE MINAS GERAIS</w:t>
      </w:r>
    </w:p>
    <w:p w14:paraId="6303D901" w14:textId="77777777" w:rsidR="0036476C" w:rsidRDefault="0036476C" w:rsidP="002C0B28">
      <w:pPr>
        <w:pStyle w:val="CAPA"/>
      </w:pPr>
    </w:p>
    <w:p w14:paraId="25A8EF0E" w14:textId="77777777" w:rsidR="0036476C" w:rsidRDefault="006C38A2" w:rsidP="002C0B28">
      <w:pPr>
        <w:pStyle w:val="CAPA"/>
      </w:pPr>
      <w:r>
        <w:t>ENGENHARIA DE AUTOMAÇÃO INDUSTRIAL</w:t>
      </w:r>
    </w:p>
    <w:p w14:paraId="5CE7B0F2" w14:textId="77777777" w:rsidR="0036476C" w:rsidRDefault="0036476C" w:rsidP="002C0B28">
      <w:pPr>
        <w:pStyle w:val="CAPA"/>
      </w:pPr>
    </w:p>
    <w:p w14:paraId="3F7C0AFB" w14:textId="77777777" w:rsidR="0036476C" w:rsidRDefault="0036476C" w:rsidP="002C0B28">
      <w:pPr>
        <w:pStyle w:val="CAPA"/>
      </w:pPr>
    </w:p>
    <w:p w14:paraId="14BE1B93" w14:textId="77777777" w:rsidR="0036476C" w:rsidRDefault="0036476C" w:rsidP="002C0B28">
      <w:pPr>
        <w:pStyle w:val="CAPA"/>
      </w:pPr>
    </w:p>
    <w:p w14:paraId="5C348874" w14:textId="77777777" w:rsidR="0036476C" w:rsidRDefault="006C38A2" w:rsidP="002C0B28">
      <w:pPr>
        <w:pStyle w:val="CAPA"/>
      </w:pPr>
      <w:r>
        <w:rPr>
          <w:noProof/>
        </w:rPr>
        <w:drawing>
          <wp:inline distT="0" distB="0" distL="0" distR="0" wp14:anchorId="5950CF74" wp14:editId="0C338610">
            <wp:extent cx="1821906" cy="1821906"/>
            <wp:effectExtent l="0" t="0" r="0" b="0"/>
            <wp:docPr id="1" name="image1.png" descr="Resultado de imagem para logo cefet m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m para logo cefet m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1906" cy="1821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63B0DE" w14:textId="77777777" w:rsidR="0036476C" w:rsidRDefault="0036476C" w:rsidP="002C0B28">
      <w:pPr>
        <w:pStyle w:val="CAPA"/>
      </w:pPr>
    </w:p>
    <w:p w14:paraId="19850F9D" w14:textId="77777777" w:rsidR="0036476C" w:rsidRDefault="0036476C" w:rsidP="002C0B28">
      <w:pPr>
        <w:pStyle w:val="CAPA"/>
      </w:pPr>
    </w:p>
    <w:p w14:paraId="20B4C125" w14:textId="77777777" w:rsidR="0036476C" w:rsidRDefault="0036476C" w:rsidP="002C0B28">
      <w:pPr>
        <w:pStyle w:val="CAPA"/>
      </w:pPr>
    </w:p>
    <w:p w14:paraId="51626A61" w14:textId="77777777" w:rsidR="0036476C" w:rsidRDefault="0036476C" w:rsidP="002C0B28">
      <w:pPr>
        <w:pStyle w:val="CAPA"/>
      </w:pPr>
    </w:p>
    <w:p w14:paraId="4797DF15" w14:textId="77777777" w:rsidR="0036476C" w:rsidRDefault="006C38A2" w:rsidP="002C0B28">
      <w:pPr>
        <w:pStyle w:val="CAPA"/>
      </w:pPr>
      <w:r>
        <w:t>ANTÔNIO VÍCTOR GONÇALVES DIAS</w:t>
      </w:r>
    </w:p>
    <w:p w14:paraId="28560C49" w14:textId="77777777" w:rsidR="0036476C" w:rsidRDefault="0036476C" w:rsidP="002C0B28">
      <w:pPr>
        <w:pStyle w:val="CAPA"/>
      </w:pPr>
    </w:p>
    <w:p w14:paraId="08221654" w14:textId="77777777" w:rsidR="0036476C" w:rsidRDefault="0036476C" w:rsidP="002C0B28">
      <w:pPr>
        <w:pStyle w:val="CAPA"/>
      </w:pPr>
    </w:p>
    <w:p w14:paraId="1EBF44C6" w14:textId="77777777" w:rsidR="0036476C" w:rsidRDefault="0036476C" w:rsidP="002C0B28">
      <w:pPr>
        <w:pStyle w:val="CAPA"/>
      </w:pPr>
    </w:p>
    <w:p w14:paraId="2ABE1282" w14:textId="77777777" w:rsidR="0036476C" w:rsidRDefault="0036476C" w:rsidP="002C0B28">
      <w:pPr>
        <w:pStyle w:val="CAPA"/>
      </w:pPr>
    </w:p>
    <w:p w14:paraId="10B09AD8" w14:textId="79557359" w:rsidR="0036476C" w:rsidRPr="00A7643D" w:rsidRDefault="00A7643D" w:rsidP="002C0B28">
      <w:pPr>
        <w:pStyle w:val="CAPA"/>
        <w:rPr>
          <w:u w:val="single"/>
        </w:rPr>
      </w:pPr>
      <w:r>
        <w:t>LIBERALISMO</w:t>
      </w:r>
    </w:p>
    <w:p w14:paraId="62311A32" w14:textId="77777777" w:rsidR="0036476C" w:rsidRDefault="0036476C" w:rsidP="002C0B28">
      <w:pPr>
        <w:pStyle w:val="CAPA"/>
      </w:pPr>
    </w:p>
    <w:p w14:paraId="10C6E62E" w14:textId="77777777" w:rsidR="0036476C" w:rsidRDefault="0036476C" w:rsidP="002C0B28">
      <w:pPr>
        <w:pStyle w:val="CAPA"/>
      </w:pPr>
    </w:p>
    <w:p w14:paraId="39792969" w14:textId="77777777" w:rsidR="0036476C" w:rsidRDefault="0036476C" w:rsidP="002C0B28">
      <w:pPr>
        <w:pStyle w:val="CAPA"/>
      </w:pPr>
    </w:p>
    <w:p w14:paraId="78366B8C" w14:textId="77777777" w:rsidR="0036476C" w:rsidRDefault="0036476C" w:rsidP="002C0B28">
      <w:pPr>
        <w:pStyle w:val="CAPA"/>
      </w:pPr>
    </w:p>
    <w:p w14:paraId="5AC8C1DC" w14:textId="77777777" w:rsidR="002C0B28" w:rsidRDefault="002C0B28" w:rsidP="002C0B28">
      <w:pPr>
        <w:pStyle w:val="CAPA"/>
      </w:pPr>
    </w:p>
    <w:p w14:paraId="62C1F341" w14:textId="77777777" w:rsidR="0036476C" w:rsidRDefault="0036476C" w:rsidP="002C0B28">
      <w:pPr>
        <w:pStyle w:val="CAPA"/>
      </w:pPr>
    </w:p>
    <w:p w14:paraId="459DF8C1" w14:textId="77777777" w:rsidR="0036476C" w:rsidRDefault="006C38A2" w:rsidP="002C0B28">
      <w:pPr>
        <w:pStyle w:val="CAPA"/>
      </w:pPr>
      <w:r>
        <w:t>ARAXÁ</w:t>
      </w:r>
    </w:p>
    <w:p w14:paraId="585CCC6B" w14:textId="3A9B088D" w:rsidR="005D2A79" w:rsidRDefault="006C38A2" w:rsidP="002C0B28">
      <w:pPr>
        <w:pStyle w:val="CAPA"/>
      </w:pPr>
      <w:r>
        <w:t>202</w:t>
      </w:r>
      <w:r w:rsidR="00A7643D">
        <w:t>3</w:t>
      </w:r>
    </w:p>
    <w:p w14:paraId="7B1B0992" w14:textId="77777777" w:rsidR="00450119" w:rsidRDefault="00450119" w:rsidP="002C0B28">
      <w:pPr>
        <w:pStyle w:val="CAPA"/>
      </w:pPr>
    </w:p>
    <w:p w14:paraId="574B2B09" w14:textId="77777777" w:rsidR="00535839" w:rsidRPr="00450119" w:rsidRDefault="00535839" w:rsidP="002C0B28">
      <w:pPr>
        <w:pStyle w:val="CAPA"/>
      </w:pPr>
    </w:p>
    <w:p w14:paraId="79BEE1FD" w14:textId="77777777" w:rsidR="007F1203" w:rsidRPr="007F1203" w:rsidRDefault="005163A2" w:rsidP="00BB3053">
      <w:pPr>
        <w:pStyle w:val="Ttulo3"/>
      </w:pPr>
      <w:r>
        <w:lastRenderedPageBreak/>
        <w:t>INTRODUÇÃO</w:t>
      </w:r>
      <w:r>
        <w:tab/>
      </w:r>
      <w:r w:rsidR="00F54A5D" w:rsidRPr="005163A2">
        <w:tab/>
      </w:r>
    </w:p>
    <w:p w14:paraId="2AF0B26E" w14:textId="77777777" w:rsidR="00C82FF3" w:rsidRPr="005163A2" w:rsidRDefault="00FE66ED" w:rsidP="005163A2">
      <w:pPr>
        <w:pStyle w:val="Ttulo3"/>
      </w:pPr>
      <w:bookmarkStart w:id="0" w:name="_Toc129616324"/>
      <w:r w:rsidRPr="005163A2">
        <w:t>OBJETIVOS</w:t>
      </w:r>
      <w:bookmarkEnd w:id="0"/>
      <w:r w:rsidR="005422E8" w:rsidRPr="005163A2">
        <w:t xml:space="preserve"> </w:t>
      </w:r>
    </w:p>
    <w:p w14:paraId="6EF9E1D3" w14:textId="77777777" w:rsidR="00171838" w:rsidRDefault="00EA430D" w:rsidP="005163A2">
      <w:pPr>
        <w:pStyle w:val="Ttulo3"/>
      </w:pPr>
      <w:bookmarkStart w:id="1" w:name="_Toc129616325"/>
      <w:r>
        <w:t>PROCEDIMENTO</w:t>
      </w:r>
      <w:bookmarkEnd w:id="1"/>
    </w:p>
    <w:p w14:paraId="035960E1" w14:textId="77777777" w:rsidR="005163A2" w:rsidRDefault="002D23C2" w:rsidP="009006E6">
      <w:pPr>
        <w:pStyle w:val="Ttulo3"/>
        <w:numPr>
          <w:ilvl w:val="1"/>
          <w:numId w:val="8"/>
        </w:numPr>
      </w:pPr>
      <w:r w:rsidRPr="005163A2">
        <w:t>PROCEDIMENTO</w:t>
      </w:r>
      <w:r w:rsidRPr="00881CFF">
        <w:t xml:space="preserve"> NA PLANT</w:t>
      </w:r>
      <w:r w:rsidR="005163A2">
        <w:t>A</w:t>
      </w:r>
    </w:p>
    <w:p w14:paraId="16E649B8" w14:textId="77777777" w:rsidR="009006E6" w:rsidRDefault="009006E6" w:rsidP="00CA5C9C">
      <w:pPr>
        <w:pStyle w:val="Ttulo3"/>
        <w:numPr>
          <w:ilvl w:val="1"/>
          <w:numId w:val="8"/>
        </w:numPr>
      </w:pPr>
      <w:bookmarkStart w:id="2" w:name="_Ref130150090"/>
      <w:r w:rsidRPr="009006E6">
        <w:t>PROCEDIMENTO NO OCTAVE</w:t>
      </w:r>
      <w:bookmarkStart w:id="3" w:name="_Toc129616326"/>
      <w:bookmarkEnd w:id="2"/>
    </w:p>
    <w:p w14:paraId="1BA6D13E" w14:textId="77777777" w:rsidR="002974CD" w:rsidRDefault="002974CD" w:rsidP="005163A2">
      <w:pPr>
        <w:pStyle w:val="Ttulo3"/>
      </w:pPr>
      <w:r w:rsidRPr="00527391">
        <w:t>RESULTADOS</w:t>
      </w:r>
      <w:bookmarkEnd w:id="3"/>
    </w:p>
    <w:p w14:paraId="69B5F03E" w14:textId="77777777" w:rsidR="00D84199" w:rsidRPr="00D84199" w:rsidRDefault="00D84199" w:rsidP="00D84199">
      <w:pPr>
        <w:pStyle w:val="Ttulo3"/>
        <w:numPr>
          <w:ilvl w:val="1"/>
          <w:numId w:val="8"/>
        </w:numPr>
      </w:pPr>
      <w:r>
        <w:t>GRÁFICO</w:t>
      </w:r>
    </w:p>
    <w:p w14:paraId="03CE679F" w14:textId="77777777" w:rsidR="00223E02" w:rsidRPr="00223E02" w:rsidRDefault="00223E02" w:rsidP="00055DE8">
      <w:pPr>
        <w:pStyle w:val="Ttulo3"/>
        <w:numPr>
          <w:ilvl w:val="1"/>
          <w:numId w:val="8"/>
        </w:numPr>
      </w:pPr>
      <w:r>
        <w:t>ANÁLISE GRÁFICA</w:t>
      </w:r>
    </w:p>
    <w:p w14:paraId="206A0439" w14:textId="77777777" w:rsidR="002974CD" w:rsidRPr="00527391" w:rsidRDefault="002974CD" w:rsidP="005163A2">
      <w:pPr>
        <w:pStyle w:val="Ttulo3"/>
      </w:pPr>
      <w:bookmarkStart w:id="4" w:name="_Toc129616327"/>
      <w:r w:rsidRPr="00527391">
        <w:t>CONCLUSÃO</w:t>
      </w:r>
      <w:bookmarkEnd w:id="4"/>
    </w:p>
    <w:p w14:paraId="1E30C0CC" w14:textId="77777777" w:rsidR="007F1203" w:rsidRDefault="007F1203" w:rsidP="00D84199">
      <w:pPr>
        <w:pStyle w:val="Ttulo3"/>
        <w:numPr>
          <w:ilvl w:val="0"/>
          <w:numId w:val="0"/>
        </w:numPr>
        <w:rPr>
          <w:rFonts w:eastAsia="Times New Roman" w:cs="Times New Roman"/>
          <w:szCs w:val="24"/>
        </w:rPr>
      </w:pPr>
    </w:p>
    <w:p w14:paraId="3EED97AC" w14:textId="77777777" w:rsidR="00E02B52" w:rsidRPr="00E02B52" w:rsidRDefault="00E02B52" w:rsidP="00E02B52"/>
    <w:p w14:paraId="4F610D87" w14:textId="77777777" w:rsidR="00FE66ED" w:rsidRDefault="00FE66ED" w:rsidP="00450119">
      <w:pPr>
        <w:rPr>
          <w:rFonts w:eastAsia="Times New Roman" w:cs="Times New Roman"/>
          <w:b/>
          <w:szCs w:val="24"/>
        </w:rPr>
      </w:pPr>
    </w:p>
    <w:sectPr w:rsidR="00FE66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63C"/>
    <w:multiLevelType w:val="multilevel"/>
    <w:tmpl w:val="43186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081118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1B4324"/>
    <w:multiLevelType w:val="hybridMultilevel"/>
    <w:tmpl w:val="F1EA3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D0D85"/>
    <w:multiLevelType w:val="multilevel"/>
    <w:tmpl w:val="4BBA7D1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65C6BF9"/>
    <w:multiLevelType w:val="hybridMultilevel"/>
    <w:tmpl w:val="F29291F2"/>
    <w:lvl w:ilvl="0" w:tplc="E258EB5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52449"/>
    <w:multiLevelType w:val="hybridMultilevel"/>
    <w:tmpl w:val="95206B9E"/>
    <w:lvl w:ilvl="0" w:tplc="43CC4BD6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533432"/>
    <w:multiLevelType w:val="hybridMultilevel"/>
    <w:tmpl w:val="62BEA0C4"/>
    <w:lvl w:ilvl="0" w:tplc="2BE4102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241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9942D2"/>
    <w:multiLevelType w:val="hybridMultilevel"/>
    <w:tmpl w:val="5E461F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EC285E"/>
    <w:multiLevelType w:val="hybridMultilevel"/>
    <w:tmpl w:val="00B0D6FC"/>
    <w:lvl w:ilvl="0" w:tplc="FACE5C28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4900CB"/>
    <w:multiLevelType w:val="hybridMultilevel"/>
    <w:tmpl w:val="18D299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115F3E"/>
    <w:multiLevelType w:val="hybridMultilevel"/>
    <w:tmpl w:val="30C6A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7105AE"/>
    <w:multiLevelType w:val="multilevel"/>
    <w:tmpl w:val="CDDE7B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4862937"/>
    <w:multiLevelType w:val="hybridMultilevel"/>
    <w:tmpl w:val="3AB6CEE4"/>
    <w:lvl w:ilvl="0" w:tplc="AF38A98A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0C3A40"/>
    <w:multiLevelType w:val="multilevel"/>
    <w:tmpl w:val="0416001F"/>
    <w:lvl w:ilvl="0">
      <w:start w:val="1"/>
      <w:numFmt w:val="decimal"/>
      <w:pStyle w:val="Ttulo3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CC16D93"/>
    <w:multiLevelType w:val="multilevel"/>
    <w:tmpl w:val="4EEE52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2."/>
      <w:lvlJc w:val="left"/>
      <w:pPr>
        <w:ind w:left="1080" w:hanging="360"/>
      </w:pPr>
      <w:rPr>
        <w:rFonts w:ascii="Times New Roman" w:eastAsia="Arial" w:hAnsi="Times New Roman" w:cs="Arial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3EE648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1A479FC"/>
    <w:multiLevelType w:val="multilevel"/>
    <w:tmpl w:val="2E12F83E"/>
    <w:styleLink w:val="Listaatual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41FD573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6110D11"/>
    <w:multiLevelType w:val="multilevel"/>
    <w:tmpl w:val="145E9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4C42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8904ED8"/>
    <w:multiLevelType w:val="multilevel"/>
    <w:tmpl w:val="7EFE7CB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589800D0"/>
    <w:multiLevelType w:val="hybridMultilevel"/>
    <w:tmpl w:val="C1E26D3C"/>
    <w:lvl w:ilvl="0" w:tplc="EB885D12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1B1BAD"/>
    <w:multiLevelType w:val="hybridMultilevel"/>
    <w:tmpl w:val="CA547A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193DAD"/>
    <w:multiLevelType w:val="multilevel"/>
    <w:tmpl w:val="8E34FFA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6244254D"/>
    <w:multiLevelType w:val="hybridMultilevel"/>
    <w:tmpl w:val="4EA69EAA"/>
    <w:lvl w:ilvl="0" w:tplc="86C815E4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42F2B87"/>
    <w:multiLevelType w:val="hybridMultilevel"/>
    <w:tmpl w:val="49B288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671715"/>
    <w:multiLevelType w:val="hybridMultilevel"/>
    <w:tmpl w:val="1BE2FB5E"/>
    <w:lvl w:ilvl="0" w:tplc="01BCF5C8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1611FF"/>
    <w:multiLevelType w:val="multilevel"/>
    <w:tmpl w:val="0D30354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9" w15:restartNumberingAfterBreak="0">
    <w:nsid w:val="71DD0C1F"/>
    <w:multiLevelType w:val="multilevel"/>
    <w:tmpl w:val="43186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0" w15:restartNumberingAfterBreak="0">
    <w:nsid w:val="721A2A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2876A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33D331F"/>
    <w:multiLevelType w:val="multilevel"/>
    <w:tmpl w:val="D2EEB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47D219C"/>
    <w:multiLevelType w:val="multilevel"/>
    <w:tmpl w:val="9D28AA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4" w15:restartNumberingAfterBreak="0">
    <w:nsid w:val="76795D3B"/>
    <w:multiLevelType w:val="hybridMultilevel"/>
    <w:tmpl w:val="F3E2E1C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87875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B83250F"/>
    <w:multiLevelType w:val="hybridMultilevel"/>
    <w:tmpl w:val="8B76CE2E"/>
    <w:lvl w:ilvl="0" w:tplc="32789D40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7919926">
    <w:abstractNumId w:val="26"/>
  </w:num>
  <w:num w:numId="2" w16cid:durableId="385105432">
    <w:abstractNumId w:val="23"/>
  </w:num>
  <w:num w:numId="3" w16cid:durableId="543250582">
    <w:abstractNumId w:val="11"/>
  </w:num>
  <w:num w:numId="4" w16cid:durableId="996617451">
    <w:abstractNumId w:val="34"/>
  </w:num>
  <w:num w:numId="5" w16cid:durableId="26101764">
    <w:abstractNumId w:val="2"/>
  </w:num>
  <w:num w:numId="6" w16cid:durableId="1856532470">
    <w:abstractNumId w:val="35"/>
  </w:num>
  <w:num w:numId="7" w16cid:durableId="1249268101">
    <w:abstractNumId w:val="7"/>
  </w:num>
  <w:num w:numId="8" w16cid:durableId="20057416">
    <w:abstractNumId w:val="14"/>
  </w:num>
  <w:num w:numId="9" w16cid:durableId="1104037210">
    <w:abstractNumId w:val="18"/>
  </w:num>
  <w:num w:numId="10" w16cid:durableId="1704670366">
    <w:abstractNumId w:val="20"/>
  </w:num>
  <w:num w:numId="11" w16cid:durableId="1181892998">
    <w:abstractNumId w:val="31"/>
  </w:num>
  <w:num w:numId="12" w16cid:durableId="1203404714">
    <w:abstractNumId w:val="30"/>
  </w:num>
  <w:num w:numId="13" w16cid:durableId="508832754">
    <w:abstractNumId w:val="4"/>
  </w:num>
  <w:num w:numId="14" w16cid:durableId="2063824502">
    <w:abstractNumId w:val="27"/>
  </w:num>
  <w:num w:numId="15" w16cid:durableId="1147238124">
    <w:abstractNumId w:val="12"/>
  </w:num>
  <w:num w:numId="16" w16cid:durableId="307130738">
    <w:abstractNumId w:val="36"/>
  </w:num>
  <w:num w:numId="17" w16cid:durableId="1769696502">
    <w:abstractNumId w:val="22"/>
  </w:num>
  <w:num w:numId="18" w16cid:durableId="321786138">
    <w:abstractNumId w:val="21"/>
  </w:num>
  <w:num w:numId="19" w16cid:durableId="336540629">
    <w:abstractNumId w:val="6"/>
  </w:num>
  <w:num w:numId="20" w16cid:durableId="1200049596">
    <w:abstractNumId w:val="28"/>
  </w:num>
  <w:num w:numId="21" w16cid:durableId="1324117713">
    <w:abstractNumId w:val="5"/>
  </w:num>
  <w:num w:numId="22" w16cid:durableId="824660483">
    <w:abstractNumId w:val="33"/>
  </w:num>
  <w:num w:numId="23" w16cid:durableId="1666282638">
    <w:abstractNumId w:val="32"/>
  </w:num>
  <w:num w:numId="24" w16cid:durableId="533807660">
    <w:abstractNumId w:val="25"/>
  </w:num>
  <w:num w:numId="25" w16cid:durableId="1285818331">
    <w:abstractNumId w:val="32"/>
    <w:lvlOverride w:ilvl="0">
      <w:startOverride w:val="3"/>
    </w:lvlOverride>
    <w:lvlOverride w:ilvl="1">
      <w:startOverride w:val="1"/>
    </w:lvlOverride>
  </w:num>
  <w:num w:numId="26" w16cid:durableId="45380080">
    <w:abstractNumId w:val="32"/>
    <w:lvlOverride w:ilvl="0">
      <w:startOverride w:val="3"/>
    </w:lvlOverride>
    <w:lvlOverride w:ilvl="1">
      <w:startOverride w:val="1"/>
    </w:lvlOverride>
  </w:num>
  <w:num w:numId="27" w16cid:durableId="1960452710">
    <w:abstractNumId w:val="32"/>
    <w:lvlOverride w:ilvl="0">
      <w:startOverride w:val="3"/>
    </w:lvlOverride>
    <w:lvlOverride w:ilvl="1">
      <w:startOverride w:val="1"/>
    </w:lvlOverride>
  </w:num>
  <w:num w:numId="28" w16cid:durableId="267742459">
    <w:abstractNumId w:val="32"/>
    <w:lvlOverride w:ilvl="0">
      <w:startOverride w:val="3"/>
    </w:lvlOverride>
    <w:lvlOverride w:ilvl="1">
      <w:startOverride w:val="1"/>
    </w:lvlOverride>
  </w:num>
  <w:num w:numId="29" w16cid:durableId="448668632">
    <w:abstractNumId w:val="32"/>
    <w:lvlOverride w:ilvl="0">
      <w:startOverride w:val="3"/>
    </w:lvlOverride>
    <w:lvlOverride w:ilvl="1">
      <w:startOverride w:val="1"/>
    </w:lvlOverride>
  </w:num>
  <w:num w:numId="30" w16cid:durableId="2092002247">
    <w:abstractNumId w:val="17"/>
  </w:num>
  <w:num w:numId="31" w16cid:durableId="383137123">
    <w:abstractNumId w:val="24"/>
  </w:num>
  <w:num w:numId="32" w16cid:durableId="1031416605">
    <w:abstractNumId w:val="9"/>
  </w:num>
  <w:num w:numId="33" w16cid:durableId="1816756011">
    <w:abstractNumId w:val="9"/>
    <w:lvlOverride w:ilvl="0">
      <w:startOverride w:val="1"/>
    </w:lvlOverride>
  </w:num>
  <w:num w:numId="34" w16cid:durableId="1828860080">
    <w:abstractNumId w:val="3"/>
  </w:num>
  <w:num w:numId="35" w16cid:durableId="297607724">
    <w:abstractNumId w:val="13"/>
  </w:num>
  <w:num w:numId="36" w16cid:durableId="2097440216">
    <w:abstractNumId w:val="3"/>
    <w:lvlOverride w:ilvl="0">
      <w:startOverride w:val="3"/>
    </w:lvlOverride>
    <w:lvlOverride w:ilvl="1">
      <w:startOverride w:val="1"/>
    </w:lvlOverride>
  </w:num>
  <w:num w:numId="37" w16cid:durableId="1287274288">
    <w:abstractNumId w:val="3"/>
    <w:lvlOverride w:ilvl="0">
      <w:startOverride w:val="3"/>
    </w:lvlOverride>
    <w:lvlOverride w:ilvl="1">
      <w:startOverride w:val="1"/>
    </w:lvlOverride>
  </w:num>
  <w:num w:numId="38" w16cid:durableId="1938441319">
    <w:abstractNumId w:val="3"/>
    <w:lvlOverride w:ilvl="0">
      <w:startOverride w:val="3"/>
    </w:lvlOverride>
    <w:lvlOverride w:ilvl="1">
      <w:startOverride w:val="1"/>
    </w:lvlOverride>
  </w:num>
  <w:num w:numId="39" w16cid:durableId="1052844675">
    <w:abstractNumId w:val="16"/>
  </w:num>
  <w:num w:numId="40" w16cid:durableId="1724283922">
    <w:abstractNumId w:val="3"/>
    <w:lvlOverride w:ilvl="0">
      <w:startOverride w:val="3"/>
    </w:lvlOverride>
    <w:lvlOverride w:ilvl="1">
      <w:startOverride w:val="1"/>
    </w:lvlOverride>
  </w:num>
  <w:num w:numId="41" w16cid:durableId="763186201">
    <w:abstractNumId w:val="3"/>
    <w:lvlOverride w:ilvl="0">
      <w:startOverride w:val="3"/>
    </w:lvlOverride>
    <w:lvlOverride w:ilvl="1">
      <w:startOverride w:val="1"/>
    </w:lvlOverride>
  </w:num>
  <w:num w:numId="42" w16cid:durableId="368841125">
    <w:abstractNumId w:val="1"/>
  </w:num>
  <w:num w:numId="43" w16cid:durableId="662197315">
    <w:abstractNumId w:val="3"/>
    <w:lvlOverride w:ilvl="0">
      <w:startOverride w:val="3"/>
    </w:lvlOverride>
    <w:lvlOverride w:ilvl="1">
      <w:startOverride w:val="2"/>
    </w:lvlOverride>
  </w:num>
  <w:num w:numId="44" w16cid:durableId="1068334611">
    <w:abstractNumId w:val="3"/>
    <w:lvlOverride w:ilvl="0">
      <w:startOverride w:val="3"/>
    </w:lvlOverride>
    <w:lvlOverride w:ilvl="1">
      <w:startOverride w:val="1"/>
    </w:lvlOverride>
  </w:num>
  <w:num w:numId="45" w16cid:durableId="1092168654">
    <w:abstractNumId w:val="15"/>
  </w:num>
  <w:num w:numId="46" w16cid:durableId="932976770">
    <w:abstractNumId w:val="29"/>
  </w:num>
  <w:num w:numId="47" w16cid:durableId="1324626850">
    <w:abstractNumId w:val="0"/>
  </w:num>
  <w:num w:numId="48" w16cid:durableId="270818483">
    <w:abstractNumId w:val="19"/>
  </w:num>
  <w:num w:numId="49" w16cid:durableId="1237863006">
    <w:abstractNumId w:val="10"/>
  </w:num>
  <w:num w:numId="50" w16cid:durableId="11438930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3D"/>
    <w:rsid w:val="000100C5"/>
    <w:rsid w:val="00012AC5"/>
    <w:rsid w:val="00025648"/>
    <w:rsid w:val="00027877"/>
    <w:rsid w:val="0005132C"/>
    <w:rsid w:val="00052CF6"/>
    <w:rsid w:val="00057488"/>
    <w:rsid w:val="00066FF8"/>
    <w:rsid w:val="000916B1"/>
    <w:rsid w:val="000965A0"/>
    <w:rsid w:val="000A2675"/>
    <w:rsid w:val="000E53D6"/>
    <w:rsid w:val="000F36C6"/>
    <w:rsid w:val="000F7B07"/>
    <w:rsid w:val="00110935"/>
    <w:rsid w:val="00171838"/>
    <w:rsid w:val="00177F01"/>
    <w:rsid w:val="001856A1"/>
    <w:rsid w:val="0018685A"/>
    <w:rsid w:val="00195CCE"/>
    <w:rsid w:val="001A3E36"/>
    <w:rsid w:val="001C33AC"/>
    <w:rsid w:val="001D0D71"/>
    <w:rsid w:val="001D2AB4"/>
    <w:rsid w:val="001D3AF7"/>
    <w:rsid w:val="001F52C3"/>
    <w:rsid w:val="0020668C"/>
    <w:rsid w:val="00214806"/>
    <w:rsid w:val="00214B1F"/>
    <w:rsid w:val="00223E02"/>
    <w:rsid w:val="00235B25"/>
    <w:rsid w:val="002518CA"/>
    <w:rsid w:val="002760EC"/>
    <w:rsid w:val="002771FC"/>
    <w:rsid w:val="0028371B"/>
    <w:rsid w:val="00283958"/>
    <w:rsid w:val="00285197"/>
    <w:rsid w:val="00291874"/>
    <w:rsid w:val="002974CD"/>
    <w:rsid w:val="002A161C"/>
    <w:rsid w:val="002A63A2"/>
    <w:rsid w:val="002A63B9"/>
    <w:rsid w:val="002B5ED9"/>
    <w:rsid w:val="002C0B28"/>
    <w:rsid w:val="002D23C2"/>
    <w:rsid w:val="002D7E1F"/>
    <w:rsid w:val="002E7E17"/>
    <w:rsid w:val="002F5A5C"/>
    <w:rsid w:val="00301C51"/>
    <w:rsid w:val="003222EF"/>
    <w:rsid w:val="00337EDA"/>
    <w:rsid w:val="0036476C"/>
    <w:rsid w:val="0037088E"/>
    <w:rsid w:val="00370F6B"/>
    <w:rsid w:val="00380423"/>
    <w:rsid w:val="0038449E"/>
    <w:rsid w:val="00390719"/>
    <w:rsid w:val="0039110E"/>
    <w:rsid w:val="00396465"/>
    <w:rsid w:val="00396D16"/>
    <w:rsid w:val="003E2DA9"/>
    <w:rsid w:val="003F112F"/>
    <w:rsid w:val="00417BB1"/>
    <w:rsid w:val="00426BA3"/>
    <w:rsid w:val="00437E85"/>
    <w:rsid w:val="004409A7"/>
    <w:rsid w:val="004461C5"/>
    <w:rsid w:val="00450119"/>
    <w:rsid w:val="004A31BC"/>
    <w:rsid w:val="004B3F87"/>
    <w:rsid w:val="004C52F2"/>
    <w:rsid w:val="004C5B6D"/>
    <w:rsid w:val="004E6262"/>
    <w:rsid w:val="004F207E"/>
    <w:rsid w:val="00512186"/>
    <w:rsid w:val="005163A2"/>
    <w:rsid w:val="00527391"/>
    <w:rsid w:val="00532E0B"/>
    <w:rsid w:val="0053403A"/>
    <w:rsid w:val="00534D23"/>
    <w:rsid w:val="00535839"/>
    <w:rsid w:val="005422E8"/>
    <w:rsid w:val="00565208"/>
    <w:rsid w:val="005756D7"/>
    <w:rsid w:val="00587ECA"/>
    <w:rsid w:val="00592EA2"/>
    <w:rsid w:val="00593390"/>
    <w:rsid w:val="005A102C"/>
    <w:rsid w:val="005B1F7A"/>
    <w:rsid w:val="005C407F"/>
    <w:rsid w:val="005D2A79"/>
    <w:rsid w:val="005E0825"/>
    <w:rsid w:val="005E218A"/>
    <w:rsid w:val="005E71E0"/>
    <w:rsid w:val="005F593D"/>
    <w:rsid w:val="005F59BC"/>
    <w:rsid w:val="006179DC"/>
    <w:rsid w:val="006539DA"/>
    <w:rsid w:val="00681394"/>
    <w:rsid w:val="00685F2C"/>
    <w:rsid w:val="006A008A"/>
    <w:rsid w:val="006A2C96"/>
    <w:rsid w:val="006A3FBF"/>
    <w:rsid w:val="006B2BA8"/>
    <w:rsid w:val="006C38A2"/>
    <w:rsid w:val="006E4FE3"/>
    <w:rsid w:val="006E6B15"/>
    <w:rsid w:val="00712A8D"/>
    <w:rsid w:val="0073004F"/>
    <w:rsid w:val="0073646B"/>
    <w:rsid w:val="00756257"/>
    <w:rsid w:val="00783138"/>
    <w:rsid w:val="0078604A"/>
    <w:rsid w:val="00787FA5"/>
    <w:rsid w:val="007E17B6"/>
    <w:rsid w:val="007E74FC"/>
    <w:rsid w:val="007F1203"/>
    <w:rsid w:val="00821307"/>
    <w:rsid w:val="00881CFF"/>
    <w:rsid w:val="008907C6"/>
    <w:rsid w:val="008B2B0A"/>
    <w:rsid w:val="008C6AAD"/>
    <w:rsid w:val="008E3EDC"/>
    <w:rsid w:val="009006E6"/>
    <w:rsid w:val="009108A8"/>
    <w:rsid w:val="00917813"/>
    <w:rsid w:val="00920AA5"/>
    <w:rsid w:val="00933F39"/>
    <w:rsid w:val="00941CFE"/>
    <w:rsid w:val="00972B12"/>
    <w:rsid w:val="009759A4"/>
    <w:rsid w:val="0098394D"/>
    <w:rsid w:val="009B2319"/>
    <w:rsid w:val="009D48D4"/>
    <w:rsid w:val="009F3B6A"/>
    <w:rsid w:val="009F6581"/>
    <w:rsid w:val="00A276BD"/>
    <w:rsid w:val="00A312C9"/>
    <w:rsid w:val="00A635B2"/>
    <w:rsid w:val="00A7643D"/>
    <w:rsid w:val="00A803AF"/>
    <w:rsid w:val="00A83CC6"/>
    <w:rsid w:val="00A90F21"/>
    <w:rsid w:val="00A95327"/>
    <w:rsid w:val="00A955D6"/>
    <w:rsid w:val="00A97A57"/>
    <w:rsid w:val="00AF0B50"/>
    <w:rsid w:val="00B007F5"/>
    <w:rsid w:val="00B04540"/>
    <w:rsid w:val="00B07BA4"/>
    <w:rsid w:val="00B35B2F"/>
    <w:rsid w:val="00B75F8F"/>
    <w:rsid w:val="00BB20FE"/>
    <w:rsid w:val="00BD631D"/>
    <w:rsid w:val="00BE6963"/>
    <w:rsid w:val="00BF19B0"/>
    <w:rsid w:val="00C01FD4"/>
    <w:rsid w:val="00C06BEA"/>
    <w:rsid w:val="00C73265"/>
    <w:rsid w:val="00C778EF"/>
    <w:rsid w:val="00C8206E"/>
    <w:rsid w:val="00C82FF3"/>
    <w:rsid w:val="00C84483"/>
    <w:rsid w:val="00C9226C"/>
    <w:rsid w:val="00C97FB9"/>
    <w:rsid w:val="00CA3FC6"/>
    <w:rsid w:val="00CA5324"/>
    <w:rsid w:val="00CB11E6"/>
    <w:rsid w:val="00CB6DDB"/>
    <w:rsid w:val="00CC2C0D"/>
    <w:rsid w:val="00CC6DEB"/>
    <w:rsid w:val="00CD6460"/>
    <w:rsid w:val="00CE5056"/>
    <w:rsid w:val="00D04264"/>
    <w:rsid w:val="00D05F6A"/>
    <w:rsid w:val="00D07302"/>
    <w:rsid w:val="00D37488"/>
    <w:rsid w:val="00D42CA0"/>
    <w:rsid w:val="00D50B9F"/>
    <w:rsid w:val="00D63241"/>
    <w:rsid w:val="00D70929"/>
    <w:rsid w:val="00D84199"/>
    <w:rsid w:val="00D85EFE"/>
    <w:rsid w:val="00D95C84"/>
    <w:rsid w:val="00DC43D2"/>
    <w:rsid w:val="00DC4619"/>
    <w:rsid w:val="00DD0550"/>
    <w:rsid w:val="00E02B52"/>
    <w:rsid w:val="00E0768A"/>
    <w:rsid w:val="00E5228D"/>
    <w:rsid w:val="00E71B9E"/>
    <w:rsid w:val="00E80121"/>
    <w:rsid w:val="00E8438D"/>
    <w:rsid w:val="00E93CAD"/>
    <w:rsid w:val="00EA430D"/>
    <w:rsid w:val="00EB5430"/>
    <w:rsid w:val="00ED38F2"/>
    <w:rsid w:val="00EE4565"/>
    <w:rsid w:val="00F40B66"/>
    <w:rsid w:val="00F54A5D"/>
    <w:rsid w:val="00F65E76"/>
    <w:rsid w:val="00F71675"/>
    <w:rsid w:val="00F92181"/>
    <w:rsid w:val="00FA51C5"/>
    <w:rsid w:val="00FA74EE"/>
    <w:rsid w:val="00FB0094"/>
    <w:rsid w:val="00FC4CC7"/>
    <w:rsid w:val="00FE4A42"/>
    <w:rsid w:val="00FE605A"/>
    <w:rsid w:val="00FE66ED"/>
    <w:rsid w:val="00FF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26546"/>
  <w15:docId w15:val="{B9C3BCE2-92BA-49EE-8412-2439088E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qFormat/>
    <w:rsid w:val="005163A2"/>
    <w:pPr>
      <w:ind w:firstLine="720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autoRedefine/>
    <w:uiPriority w:val="9"/>
    <w:rsid w:val="00DC43D2"/>
    <w:pPr>
      <w:keepNext/>
      <w:keepLines/>
      <w:spacing w:before="400" w:after="120"/>
      <w:ind w:firstLine="0"/>
      <w:outlineLvl w:val="0"/>
    </w:pPr>
    <w:rPr>
      <w:b/>
      <w:szCs w:val="40"/>
    </w:rPr>
  </w:style>
  <w:style w:type="paragraph" w:styleId="Ttulo2">
    <w:name w:val="heading 2"/>
    <w:aliases w:val="TITULO"/>
    <w:basedOn w:val="Normal"/>
    <w:next w:val="Normal"/>
    <w:uiPriority w:val="9"/>
    <w:unhideWhenUsed/>
    <w:rsid w:val="00E71B9E"/>
    <w:pPr>
      <w:keepNext/>
      <w:keepLines/>
      <w:numPr>
        <w:ilvl w:val="1"/>
        <w:numId w:val="45"/>
      </w:numPr>
      <w:ind w:left="357" w:hanging="357"/>
      <w:outlineLvl w:val="1"/>
    </w:pPr>
    <w:rPr>
      <w:b/>
      <w:szCs w:val="32"/>
    </w:rPr>
  </w:style>
  <w:style w:type="paragraph" w:styleId="Ttulo3">
    <w:name w:val="heading 3"/>
    <w:aliases w:val="Título personalizado"/>
    <w:basedOn w:val="Ttulo1"/>
    <w:next w:val="Normal"/>
    <w:link w:val="Ttulo3Char"/>
    <w:uiPriority w:val="9"/>
    <w:unhideWhenUsed/>
    <w:qFormat/>
    <w:rsid w:val="009006E6"/>
    <w:pPr>
      <w:numPr>
        <w:numId w:val="8"/>
      </w:numPr>
      <w:spacing w:before="1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PargrafodaLista">
    <w:name w:val="List Paragraph"/>
    <w:basedOn w:val="Normal"/>
    <w:uiPriority w:val="34"/>
    <w:rsid w:val="00437E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56A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A90F21"/>
    <w:pPr>
      <w:spacing w:after="100"/>
    </w:pPr>
  </w:style>
  <w:style w:type="character" w:styleId="Hyperlink">
    <w:name w:val="Hyperlink"/>
    <w:basedOn w:val="Fontepargpadro"/>
    <w:uiPriority w:val="99"/>
    <w:unhideWhenUsed/>
    <w:rsid w:val="00A90F21"/>
    <w:rPr>
      <w:color w:val="0000FF" w:themeColor="hyperlink"/>
      <w:u w:val="single"/>
    </w:rPr>
  </w:style>
  <w:style w:type="paragraph" w:styleId="SemEspaamento">
    <w:name w:val="No Spacing"/>
    <w:uiPriority w:val="1"/>
    <w:rsid w:val="00E93CAD"/>
    <w:pPr>
      <w:spacing w:line="240" w:lineRule="auto"/>
      <w:jc w:val="both"/>
    </w:pPr>
    <w:rPr>
      <w:rFonts w:ascii="Times New Roman" w:hAnsi="Times New Roman"/>
      <w:sz w:val="24"/>
    </w:rPr>
  </w:style>
  <w:style w:type="numbering" w:customStyle="1" w:styleId="Listaatual1">
    <w:name w:val="Lista atual1"/>
    <w:uiPriority w:val="99"/>
    <w:rsid w:val="00301C51"/>
    <w:pPr>
      <w:numPr>
        <w:numId w:val="30"/>
      </w:numPr>
    </w:pPr>
  </w:style>
  <w:style w:type="character" w:customStyle="1" w:styleId="Ttulo3Char">
    <w:name w:val="Título 3 Char"/>
    <w:aliases w:val="Título personalizado Char"/>
    <w:basedOn w:val="Fontepargpadro"/>
    <w:link w:val="Ttulo3"/>
    <w:uiPriority w:val="9"/>
    <w:rsid w:val="009006E6"/>
    <w:rPr>
      <w:rFonts w:ascii="Times New Roman" w:hAnsi="Times New Roman"/>
      <w:b/>
      <w:sz w:val="24"/>
      <w:szCs w:val="40"/>
    </w:rPr>
  </w:style>
  <w:style w:type="paragraph" w:customStyle="1" w:styleId="Paragrafo2">
    <w:name w:val="Paragrafo2"/>
    <w:basedOn w:val="Normal"/>
    <w:link w:val="Paragrafo2Char"/>
    <w:qFormat/>
    <w:rsid w:val="009006E6"/>
    <w:pPr>
      <w:ind w:left="720"/>
    </w:pPr>
  </w:style>
  <w:style w:type="paragraph" w:customStyle="1" w:styleId="CAPA">
    <w:name w:val="CAPA"/>
    <w:basedOn w:val="Normal"/>
    <w:link w:val="CAPAChar"/>
    <w:qFormat/>
    <w:rsid w:val="002C0B28"/>
    <w:pPr>
      <w:spacing w:line="360" w:lineRule="auto"/>
      <w:ind w:firstLine="0"/>
      <w:jc w:val="center"/>
    </w:pPr>
    <w:rPr>
      <w:rFonts w:eastAsia="Times New Roman" w:cs="Times New Roman"/>
      <w:b/>
      <w:szCs w:val="24"/>
    </w:rPr>
  </w:style>
  <w:style w:type="character" w:customStyle="1" w:styleId="Paragrafo2Char">
    <w:name w:val="Paragrafo2 Char"/>
    <w:basedOn w:val="Fontepargpadro"/>
    <w:link w:val="Paragrafo2"/>
    <w:rsid w:val="009006E6"/>
    <w:rPr>
      <w:rFonts w:ascii="Times New Roman" w:hAnsi="Times New Roman"/>
      <w:sz w:val="24"/>
    </w:rPr>
  </w:style>
  <w:style w:type="character" w:customStyle="1" w:styleId="CAPAChar">
    <w:name w:val="CAPA Char"/>
    <w:basedOn w:val="Fontepargpadro"/>
    <w:link w:val="CAPA"/>
    <w:rsid w:val="002C0B28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GRUPO%20BIT\DADOS\Documentos\Modelos%20Personalizados%20do%20Office\RelatoriosCef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D1033-F2E8-43FE-933E-F3F92DF1A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RelatoriosCefet.dotx</Template>
  <TotalTime>1</TotalTime>
  <Pages>2</Pages>
  <Words>46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Dias</dc:creator>
  <cp:lastModifiedBy>Antonio</cp:lastModifiedBy>
  <cp:revision>3</cp:revision>
  <dcterms:created xsi:type="dcterms:W3CDTF">2023-06-06T00:31:00Z</dcterms:created>
  <dcterms:modified xsi:type="dcterms:W3CDTF">2023-06-06T00:31:00Z</dcterms:modified>
</cp:coreProperties>
</file>