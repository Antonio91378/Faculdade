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C251" w14:textId="77777777" w:rsidR="0036476C" w:rsidRDefault="006C38A2" w:rsidP="00837053">
      <w:pPr>
        <w:pStyle w:val="CAPA"/>
      </w:pPr>
      <w:r>
        <w:t>CENTRO FEDERAL DE EDUCAÇÃO TECNOLÓGICA DE MINAS GERAIS</w:t>
      </w:r>
    </w:p>
    <w:p w14:paraId="36B878D7" w14:textId="77777777" w:rsidR="0036476C" w:rsidRDefault="0036476C" w:rsidP="002C0B28">
      <w:pPr>
        <w:pStyle w:val="CAPA"/>
      </w:pPr>
    </w:p>
    <w:p w14:paraId="5E009AA8" w14:textId="77777777" w:rsidR="0036476C" w:rsidRDefault="006C38A2" w:rsidP="002C0B28">
      <w:pPr>
        <w:pStyle w:val="CAPA"/>
      </w:pPr>
      <w:r>
        <w:t>ENGENHARIA DE AUTOMAÇÃO INDUSTRIAL</w:t>
      </w:r>
    </w:p>
    <w:p w14:paraId="583A14F8" w14:textId="77777777" w:rsidR="0036476C" w:rsidRDefault="0036476C" w:rsidP="002C0B28">
      <w:pPr>
        <w:pStyle w:val="CAPA"/>
      </w:pPr>
    </w:p>
    <w:p w14:paraId="47434430" w14:textId="77777777" w:rsidR="0036476C" w:rsidRDefault="0036476C" w:rsidP="002C0B28">
      <w:pPr>
        <w:pStyle w:val="CAPA"/>
      </w:pPr>
    </w:p>
    <w:p w14:paraId="7A9BB3F6" w14:textId="77777777" w:rsidR="0036476C" w:rsidRDefault="0036476C" w:rsidP="002C0B28">
      <w:pPr>
        <w:pStyle w:val="CAPA"/>
      </w:pPr>
    </w:p>
    <w:p w14:paraId="4253CBFE" w14:textId="77777777" w:rsidR="0036476C" w:rsidRDefault="006C38A2" w:rsidP="002C0B28">
      <w:pPr>
        <w:pStyle w:val="CAPA"/>
      </w:pPr>
      <w:r>
        <w:rPr>
          <w:noProof/>
        </w:rPr>
        <w:drawing>
          <wp:inline distT="0" distB="0" distL="0" distR="0" wp14:anchorId="73CC435E" wp14:editId="7E416C26">
            <wp:extent cx="1821906" cy="1821906"/>
            <wp:effectExtent l="0" t="0" r="0" b="0"/>
            <wp:docPr id="1" name="image1.png" descr="Resultado de imagem para logo cefet m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Resultado de imagem para logo cefet m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1906" cy="1821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C5B135" w14:textId="77777777" w:rsidR="0036476C" w:rsidRDefault="0036476C" w:rsidP="002C0B28">
      <w:pPr>
        <w:pStyle w:val="CAPA"/>
      </w:pPr>
    </w:p>
    <w:p w14:paraId="722C013D" w14:textId="77777777" w:rsidR="0036476C" w:rsidRDefault="0036476C" w:rsidP="002C0B28">
      <w:pPr>
        <w:pStyle w:val="CAPA"/>
      </w:pPr>
    </w:p>
    <w:p w14:paraId="1D3869D6" w14:textId="77777777" w:rsidR="0036476C" w:rsidRDefault="0036476C" w:rsidP="002C0B28">
      <w:pPr>
        <w:pStyle w:val="CAPA"/>
      </w:pPr>
    </w:p>
    <w:p w14:paraId="18410725" w14:textId="77777777" w:rsidR="0036476C" w:rsidRDefault="0036476C" w:rsidP="002C0B28">
      <w:pPr>
        <w:pStyle w:val="CAPA"/>
      </w:pPr>
    </w:p>
    <w:p w14:paraId="11BBC619" w14:textId="77777777" w:rsidR="0036476C" w:rsidRDefault="006C38A2" w:rsidP="002C0B28">
      <w:pPr>
        <w:pStyle w:val="CAPA"/>
      </w:pPr>
      <w:r>
        <w:t>ANTÔNIO VÍCTOR GONÇALVES DIAS</w:t>
      </w:r>
    </w:p>
    <w:p w14:paraId="6BAB74A3" w14:textId="77777777" w:rsidR="0036476C" w:rsidRDefault="0036476C" w:rsidP="002C0B28">
      <w:pPr>
        <w:pStyle w:val="CAPA"/>
      </w:pPr>
    </w:p>
    <w:p w14:paraId="2BA67CF7" w14:textId="77777777" w:rsidR="0036476C" w:rsidRDefault="0036476C" w:rsidP="002C0B28">
      <w:pPr>
        <w:pStyle w:val="CAPA"/>
      </w:pPr>
    </w:p>
    <w:p w14:paraId="2D14CB00" w14:textId="77777777" w:rsidR="0036476C" w:rsidRDefault="0036476C" w:rsidP="002C0B28">
      <w:pPr>
        <w:pStyle w:val="CAPA"/>
      </w:pPr>
    </w:p>
    <w:p w14:paraId="11BC8C7B" w14:textId="77777777" w:rsidR="0036476C" w:rsidRDefault="0036476C" w:rsidP="002C0B28">
      <w:pPr>
        <w:pStyle w:val="CAPA"/>
      </w:pPr>
    </w:p>
    <w:p w14:paraId="0965F71F" w14:textId="20981B6C" w:rsidR="0036476C" w:rsidRDefault="00837053" w:rsidP="002C0B28">
      <w:pPr>
        <w:pStyle w:val="CAPA"/>
      </w:pPr>
      <w:r>
        <w:t>PLANOS ECONÔMICOS</w:t>
      </w:r>
    </w:p>
    <w:p w14:paraId="27C608BA" w14:textId="1C42D9F6" w:rsidR="0036476C" w:rsidRDefault="00837053" w:rsidP="002C0B28">
      <w:pPr>
        <w:pStyle w:val="CAPA"/>
      </w:pPr>
      <w:r>
        <w:t xml:space="preserve">INTRODUÇÃO À ECONOMIA </w:t>
      </w:r>
    </w:p>
    <w:p w14:paraId="73497E57" w14:textId="77777777" w:rsidR="0036476C" w:rsidRDefault="0036476C" w:rsidP="002C0B28">
      <w:pPr>
        <w:pStyle w:val="CAPA"/>
      </w:pPr>
    </w:p>
    <w:p w14:paraId="6580C757" w14:textId="77777777" w:rsidR="0036476C" w:rsidRDefault="0036476C" w:rsidP="002C0B28">
      <w:pPr>
        <w:pStyle w:val="CAPA"/>
      </w:pPr>
    </w:p>
    <w:p w14:paraId="186C38A3" w14:textId="77777777" w:rsidR="0036476C" w:rsidRDefault="0036476C" w:rsidP="002C0B28">
      <w:pPr>
        <w:pStyle w:val="CAPA"/>
      </w:pPr>
    </w:p>
    <w:p w14:paraId="0AC58B80" w14:textId="77777777" w:rsidR="0036476C" w:rsidRDefault="0036476C" w:rsidP="002C0B28">
      <w:pPr>
        <w:pStyle w:val="CAPA"/>
      </w:pPr>
    </w:p>
    <w:p w14:paraId="57856F83" w14:textId="77777777" w:rsidR="002C0B28" w:rsidRDefault="002C0B28" w:rsidP="002C0B28">
      <w:pPr>
        <w:pStyle w:val="CAPA"/>
      </w:pPr>
    </w:p>
    <w:p w14:paraId="3513CF67" w14:textId="77777777" w:rsidR="0036476C" w:rsidRDefault="0036476C" w:rsidP="002C0B28">
      <w:pPr>
        <w:pStyle w:val="CAPA"/>
      </w:pPr>
    </w:p>
    <w:p w14:paraId="540881F3" w14:textId="77777777" w:rsidR="0036476C" w:rsidRDefault="006C38A2" w:rsidP="002C0B28">
      <w:pPr>
        <w:pStyle w:val="CAPA"/>
      </w:pPr>
      <w:r>
        <w:t>ARAXÁ</w:t>
      </w:r>
    </w:p>
    <w:p w14:paraId="656E37D1" w14:textId="48B3077A" w:rsidR="005D2A79" w:rsidRDefault="006C38A2" w:rsidP="002C0B28">
      <w:pPr>
        <w:pStyle w:val="CAPA"/>
      </w:pPr>
      <w:r>
        <w:t>202</w:t>
      </w:r>
      <w:r w:rsidR="00837053">
        <w:t>3</w:t>
      </w:r>
    </w:p>
    <w:p w14:paraId="50604662" w14:textId="77777777" w:rsidR="00450119" w:rsidRDefault="00450119" w:rsidP="002C0B28">
      <w:pPr>
        <w:pStyle w:val="CAPA"/>
      </w:pPr>
    </w:p>
    <w:p w14:paraId="1879084D" w14:textId="77777777" w:rsidR="00535839" w:rsidRPr="00450119" w:rsidRDefault="00535839" w:rsidP="002C0B28">
      <w:pPr>
        <w:pStyle w:val="CAPA"/>
      </w:pPr>
    </w:p>
    <w:p w14:paraId="38150F21" w14:textId="77777777" w:rsidR="00837053" w:rsidRDefault="005163A2" w:rsidP="00BB3053">
      <w:pPr>
        <w:pStyle w:val="Ttulo3"/>
      </w:pPr>
      <w:r>
        <w:t>INTRODUÇÃO</w:t>
      </w:r>
      <w:r>
        <w:tab/>
      </w:r>
    </w:p>
    <w:p w14:paraId="76403E9F" w14:textId="6FCB4BEF" w:rsidR="007F1203" w:rsidRPr="007F1203" w:rsidRDefault="00837053" w:rsidP="00837053">
      <w:r>
        <w:t>No decorrer das últimas décadas, o Brasil implementou diversos planos econômicos com o intuito de promover o desenvolvimento econômico sustentável e melhorar a qualidade de vida da população. No entanto, é fundamental realizar uma análise crítica dessas medidas para compreender até que ponto elas foram eficazes na busca por tais objetivos. Neste contexto, este trabalho dissertativo argumentativo busca avaliar o verdadeiro impacto dos principais planos econômicos no Brasil, como o Plano Cruzado, o Plano Real, o Plano Collor e o Plano de Austeridade Fiscal, na estabilidade macroeconômica, na redução da desigualdade social e na superação dos desafios estruturais do país.</w:t>
      </w:r>
      <w:r w:rsidR="00F54A5D" w:rsidRPr="005163A2">
        <w:tab/>
      </w:r>
    </w:p>
    <w:p w14:paraId="19AF5300" w14:textId="5E3DC7A5" w:rsidR="00C82FF3" w:rsidRDefault="00837053" w:rsidP="005163A2">
      <w:pPr>
        <w:pStyle w:val="Ttulo3"/>
      </w:pPr>
      <w:r>
        <w:t>DESENVOLVIMENTO</w:t>
      </w:r>
    </w:p>
    <w:p w14:paraId="135F982B" w14:textId="77777777" w:rsidR="00837053" w:rsidRPr="00837053" w:rsidRDefault="00837053" w:rsidP="00837053">
      <w:r w:rsidRPr="00837053">
        <w:t>I. Plano Cruzado (1986): O Plano Cruzado foi implementado em um momento de crise econômica e hiperinflação, com o objetivo de conter a inflação e promover a distribuição de renda. No entanto, suas medidas, como o congelamento de preços e salários, não foram sustentáveis a longo prazo. Isso resultou em distorções econômicas, falta de investimentos e retrocessos no combate à inflação. Além disso, a desigualdade social não foi reduzida de forma efetiva, revelando limitações na abordagem adotada pelo plano.</w:t>
      </w:r>
    </w:p>
    <w:p w14:paraId="555D66B0" w14:textId="77777777" w:rsidR="00837053" w:rsidRPr="00837053" w:rsidRDefault="00837053" w:rsidP="00837053">
      <w:r w:rsidRPr="00837053">
        <w:t>II. Plano Real (1994): O Plano Real é amplamente reconhecido como um marco na estabilização econômica do país. Ao introduzir uma nova moeda e adotar uma política monetária sólida, o plano conseguiu controlar a inflação e melhorar a estabilidade macroeconômica. Esses resultados impactaram positivamente a vida da população, proporcionando maior poder de compra e confiança no sistema econômico. No entanto, apesar dos avanços, o Plano Real não conseguiu solucionar de forma integral os desafios estruturais, como a desigualdade social e a falta de investimentos em setores-chave da economia.</w:t>
      </w:r>
    </w:p>
    <w:p w14:paraId="7B394932" w14:textId="77777777" w:rsidR="00837053" w:rsidRPr="00837053" w:rsidRDefault="00837053" w:rsidP="00837053">
      <w:r w:rsidRPr="00837053">
        <w:t>III. Plano Collor (1990): O Plano Collor, marcado pelo confisco de ativos financeiros, buscou combater a inflação de forma abrupta. No entanto, suas medidas geraram consequências econômicas e sociais negativas, como o encolhimento do PIB e o aumento da desigualdade. O plano não conseguiu promover a estabilidade macroeconômica e tampouco superar os desafios estruturais, revelando a importância de uma abordagem mais equilibrada e sustentável.</w:t>
      </w:r>
    </w:p>
    <w:p w14:paraId="5FBA0C82" w14:textId="77777777" w:rsidR="00837053" w:rsidRPr="00837053" w:rsidRDefault="00837053" w:rsidP="00837053">
      <w:r w:rsidRPr="00837053">
        <w:t>IV. Plano de Austeridade Fiscal (anos recentes): O Plano de Austeridade Fiscal, adotado em anos recentes, buscou conter os gastos públicos e equilibrar as contas do governo. Embora tenha apresentado alguns resultados positivos em termos de estabilidade macroeconômica e controle da dívida pública, seus impactos na desigualdade social foram questionáveis. A falta de investimentos</w:t>
      </w:r>
    </w:p>
    <w:p w14:paraId="21A49296" w14:textId="6D3CB492" w:rsidR="00837053" w:rsidRPr="00837053" w:rsidRDefault="00837053" w:rsidP="00837053">
      <w:pPr>
        <w:pStyle w:val="Ttulo3"/>
      </w:pPr>
      <w:r>
        <w:t>CONCLUSÃO</w:t>
      </w:r>
    </w:p>
    <w:p w14:paraId="0646253B" w14:textId="4B1ABA51" w:rsidR="007F1203" w:rsidRDefault="00837053" w:rsidP="00837053">
      <w:r>
        <w:t xml:space="preserve">Em suma, a análise crítica dos principais planos econômicos implementados no Brasil revela os desafios enfrentados na busca pela estabilidade macroeconômica, redução da desigualdade social e superação dos desafios estruturais do país. No entanto, um fenômeno recorrente que merece atenção é a inflação, que compromete o desenvolvimento econômico e a qualidade de vida da população. Combater a inflação requer abordagens estratégicas e equilibradas, considerando políticas monetárias e fiscais responsáveis, fortalecimento </w:t>
      </w:r>
      <w:r>
        <w:lastRenderedPageBreak/>
        <w:t xml:space="preserve">institucional e estímulo ao investimento produtivo. Além disso, é essencial promover políticas sociais inclusivas que visem reduzir a desigualdade e proporcionar igualdade de oportunidades. Somente com uma abordagem abrangente e sustentável, levando em consideração tanto o controle inflacionário quanto a justiça social, </w:t>
      </w:r>
      <w:proofErr w:type="gramStart"/>
      <w:r>
        <w:t>será</w:t>
      </w:r>
      <w:proofErr w:type="gramEnd"/>
      <w:r>
        <w:t xml:space="preserve"> possível alcançar o desenvolvimento econômico sustentável e melhorar efetivamente a qualidade de vida da população brasileira.</w:t>
      </w:r>
    </w:p>
    <w:p w14:paraId="4C0EEDF9" w14:textId="77777777" w:rsidR="00FE66ED" w:rsidRDefault="00FE66ED" w:rsidP="00450119">
      <w:pPr>
        <w:rPr>
          <w:rFonts w:eastAsia="Times New Roman" w:cs="Times New Roman"/>
          <w:b/>
          <w:szCs w:val="24"/>
        </w:rPr>
      </w:pPr>
    </w:p>
    <w:sectPr w:rsidR="00FE66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63C"/>
    <w:multiLevelType w:val="multilevel"/>
    <w:tmpl w:val="43186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081118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1B4324"/>
    <w:multiLevelType w:val="hybridMultilevel"/>
    <w:tmpl w:val="F1EA3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D0D85"/>
    <w:multiLevelType w:val="multilevel"/>
    <w:tmpl w:val="4BBA7D1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165C6BF9"/>
    <w:multiLevelType w:val="hybridMultilevel"/>
    <w:tmpl w:val="F29291F2"/>
    <w:lvl w:ilvl="0" w:tplc="E258EB5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52449"/>
    <w:multiLevelType w:val="hybridMultilevel"/>
    <w:tmpl w:val="95206B9E"/>
    <w:lvl w:ilvl="0" w:tplc="43CC4BD6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4533432"/>
    <w:multiLevelType w:val="hybridMultilevel"/>
    <w:tmpl w:val="62BEA0C4"/>
    <w:lvl w:ilvl="0" w:tplc="2BE4102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1241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B9942D2"/>
    <w:multiLevelType w:val="hybridMultilevel"/>
    <w:tmpl w:val="5E461F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EC285E"/>
    <w:multiLevelType w:val="hybridMultilevel"/>
    <w:tmpl w:val="00B0D6FC"/>
    <w:lvl w:ilvl="0" w:tplc="FACE5C28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4900CB"/>
    <w:multiLevelType w:val="hybridMultilevel"/>
    <w:tmpl w:val="18D299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115F3E"/>
    <w:multiLevelType w:val="hybridMultilevel"/>
    <w:tmpl w:val="30C6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7105AE"/>
    <w:multiLevelType w:val="multilevel"/>
    <w:tmpl w:val="CDDE7B6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34862937"/>
    <w:multiLevelType w:val="hybridMultilevel"/>
    <w:tmpl w:val="3AB6CEE4"/>
    <w:lvl w:ilvl="0" w:tplc="AF38A98A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90C3A40"/>
    <w:multiLevelType w:val="multilevel"/>
    <w:tmpl w:val="0416001F"/>
    <w:lvl w:ilvl="0">
      <w:start w:val="1"/>
      <w:numFmt w:val="decimal"/>
      <w:pStyle w:val="Ttulo3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CC16D93"/>
    <w:multiLevelType w:val="multilevel"/>
    <w:tmpl w:val="4EEE52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2."/>
      <w:lvlJc w:val="left"/>
      <w:pPr>
        <w:ind w:left="1080" w:hanging="360"/>
      </w:pPr>
      <w:rPr>
        <w:rFonts w:ascii="Times New Roman" w:eastAsia="Arial" w:hAnsi="Times New Roman" w:cs="Arial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3EE6480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A479FC"/>
    <w:multiLevelType w:val="multilevel"/>
    <w:tmpl w:val="2E12F83E"/>
    <w:styleLink w:val="Listaatual1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8" w15:restartNumberingAfterBreak="0">
    <w:nsid w:val="41FD573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110D11"/>
    <w:multiLevelType w:val="multilevel"/>
    <w:tmpl w:val="145E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74C42D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8904ED8"/>
    <w:multiLevelType w:val="multilevel"/>
    <w:tmpl w:val="7EFE7CB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589800D0"/>
    <w:multiLevelType w:val="hybridMultilevel"/>
    <w:tmpl w:val="C1E26D3C"/>
    <w:lvl w:ilvl="0" w:tplc="EB885D12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91B1BAD"/>
    <w:multiLevelType w:val="hybridMultilevel"/>
    <w:tmpl w:val="CA547A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193DAD"/>
    <w:multiLevelType w:val="multilevel"/>
    <w:tmpl w:val="8E34FF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244254D"/>
    <w:multiLevelType w:val="hybridMultilevel"/>
    <w:tmpl w:val="4EA69EAA"/>
    <w:lvl w:ilvl="0" w:tplc="86C815E4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42F2B87"/>
    <w:multiLevelType w:val="hybridMultilevel"/>
    <w:tmpl w:val="49B288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671715"/>
    <w:multiLevelType w:val="hybridMultilevel"/>
    <w:tmpl w:val="1BE2FB5E"/>
    <w:lvl w:ilvl="0" w:tplc="01BCF5C8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E1611FF"/>
    <w:multiLevelType w:val="multilevel"/>
    <w:tmpl w:val="0D30354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9" w15:restartNumberingAfterBreak="0">
    <w:nsid w:val="71DD0C1F"/>
    <w:multiLevelType w:val="multilevel"/>
    <w:tmpl w:val="43186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30" w15:restartNumberingAfterBreak="0">
    <w:nsid w:val="721A2A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2876A7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33D331F"/>
    <w:multiLevelType w:val="multilevel"/>
    <w:tmpl w:val="D2EEB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47D219C"/>
    <w:multiLevelType w:val="multilevel"/>
    <w:tmpl w:val="9D28AA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4" w15:restartNumberingAfterBreak="0">
    <w:nsid w:val="76795D3B"/>
    <w:multiLevelType w:val="hybridMultilevel"/>
    <w:tmpl w:val="F3E2E1C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87875A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83250F"/>
    <w:multiLevelType w:val="hybridMultilevel"/>
    <w:tmpl w:val="8B76CE2E"/>
    <w:lvl w:ilvl="0" w:tplc="32789D40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7919926">
    <w:abstractNumId w:val="26"/>
  </w:num>
  <w:num w:numId="2" w16cid:durableId="385105432">
    <w:abstractNumId w:val="23"/>
  </w:num>
  <w:num w:numId="3" w16cid:durableId="543250582">
    <w:abstractNumId w:val="11"/>
  </w:num>
  <w:num w:numId="4" w16cid:durableId="996617451">
    <w:abstractNumId w:val="34"/>
  </w:num>
  <w:num w:numId="5" w16cid:durableId="26101764">
    <w:abstractNumId w:val="2"/>
  </w:num>
  <w:num w:numId="6" w16cid:durableId="1856532470">
    <w:abstractNumId w:val="35"/>
  </w:num>
  <w:num w:numId="7" w16cid:durableId="1249268101">
    <w:abstractNumId w:val="7"/>
  </w:num>
  <w:num w:numId="8" w16cid:durableId="20057416">
    <w:abstractNumId w:val="14"/>
  </w:num>
  <w:num w:numId="9" w16cid:durableId="1104037210">
    <w:abstractNumId w:val="18"/>
  </w:num>
  <w:num w:numId="10" w16cid:durableId="1704670366">
    <w:abstractNumId w:val="20"/>
  </w:num>
  <w:num w:numId="11" w16cid:durableId="1181892998">
    <w:abstractNumId w:val="31"/>
  </w:num>
  <w:num w:numId="12" w16cid:durableId="1203404714">
    <w:abstractNumId w:val="30"/>
  </w:num>
  <w:num w:numId="13" w16cid:durableId="508832754">
    <w:abstractNumId w:val="4"/>
  </w:num>
  <w:num w:numId="14" w16cid:durableId="2063824502">
    <w:abstractNumId w:val="27"/>
  </w:num>
  <w:num w:numId="15" w16cid:durableId="1147238124">
    <w:abstractNumId w:val="12"/>
  </w:num>
  <w:num w:numId="16" w16cid:durableId="307130738">
    <w:abstractNumId w:val="36"/>
  </w:num>
  <w:num w:numId="17" w16cid:durableId="1769696502">
    <w:abstractNumId w:val="22"/>
  </w:num>
  <w:num w:numId="18" w16cid:durableId="321786138">
    <w:abstractNumId w:val="21"/>
  </w:num>
  <w:num w:numId="19" w16cid:durableId="336540629">
    <w:abstractNumId w:val="6"/>
  </w:num>
  <w:num w:numId="20" w16cid:durableId="1200049596">
    <w:abstractNumId w:val="28"/>
  </w:num>
  <w:num w:numId="21" w16cid:durableId="1324117713">
    <w:abstractNumId w:val="5"/>
  </w:num>
  <w:num w:numId="22" w16cid:durableId="824660483">
    <w:abstractNumId w:val="33"/>
  </w:num>
  <w:num w:numId="23" w16cid:durableId="1666282638">
    <w:abstractNumId w:val="32"/>
  </w:num>
  <w:num w:numId="24" w16cid:durableId="533807660">
    <w:abstractNumId w:val="25"/>
  </w:num>
  <w:num w:numId="25" w16cid:durableId="1285818331">
    <w:abstractNumId w:val="32"/>
    <w:lvlOverride w:ilvl="0">
      <w:startOverride w:val="3"/>
    </w:lvlOverride>
    <w:lvlOverride w:ilvl="1">
      <w:startOverride w:val="1"/>
    </w:lvlOverride>
  </w:num>
  <w:num w:numId="26" w16cid:durableId="45380080">
    <w:abstractNumId w:val="32"/>
    <w:lvlOverride w:ilvl="0">
      <w:startOverride w:val="3"/>
    </w:lvlOverride>
    <w:lvlOverride w:ilvl="1">
      <w:startOverride w:val="1"/>
    </w:lvlOverride>
  </w:num>
  <w:num w:numId="27" w16cid:durableId="1960452710">
    <w:abstractNumId w:val="32"/>
    <w:lvlOverride w:ilvl="0">
      <w:startOverride w:val="3"/>
    </w:lvlOverride>
    <w:lvlOverride w:ilvl="1">
      <w:startOverride w:val="1"/>
    </w:lvlOverride>
  </w:num>
  <w:num w:numId="28" w16cid:durableId="267742459">
    <w:abstractNumId w:val="32"/>
    <w:lvlOverride w:ilvl="0">
      <w:startOverride w:val="3"/>
    </w:lvlOverride>
    <w:lvlOverride w:ilvl="1">
      <w:startOverride w:val="1"/>
    </w:lvlOverride>
  </w:num>
  <w:num w:numId="29" w16cid:durableId="448668632">
    <w:abstractNumId w:val="32"/>
    <w:lvlOverride w:ilvl="0">
      <w:startOverride w:val="3"/>
    </w:lvlOverride>
    <w:lvlOverride w:ilvl="1">
      <w:startOverride w:val="1"/>
    </w:lvlOverride>
  </w:num>
  <w:num w:numId="30" w16cid:durableId="2092002247">
    <w:abstractNumId w:val="17"/>
  </w:num>
  <w:num w:numId="31" w16cid:durableId="383137123">
    <w:abstractNumId w:val="24"/>
  </w:num>
  <w:num w:numId="32" w16cid:durableId="1031416605">
    <w:abstractNumId w:val="9"/>
  </w:num>
  <w:num w:numId="33" w16cid:durableId="1816756011">
    <w:abstractNumId w:val="9"/>
    <w:lvlOverride w:ilvl="0">
      <w:startOverride w:val="1"/>
    </w:lvlOverride>
  </w:num>
  <w:num w:numId="34" w16cid:durableId="1828860080">
    <w:abstractNumId w:val="3"/>
  </w:num>
  <w:num w:numId="35" w16cid:durableId="297607724">
    <w:abstractNumId w:val="13"/>
  </w:num>
  <w:num w:numId="36" w16cid:durableId="2097440216">
    <w:abstractNumId w:val="3"/>
    <w:lvlOverride w:ilvl="0">
      <w:startOverride w:val="3"/>
    </w:lvlOverride>
    <w:lvlOverride w:ilvl="1">
      <w:startOverride w:val="1"/>
    </w:lvlOverride>
  </w:num>
  <w:num w:numId="37" w16cid:durableId="1287274288">
    <w:abstractNumId w:val="3"/>
    <w:lvlOverride w:ilvl="0">
      <w:startOverride w:val="3"/>
    </w:lvlOverride>
    <w:lvlOverride w:ilvl="1">
      <w:startOverride w:val="1"/>
    </w:lvlOverride>
  </w:num>
  <w:num w:numId="38" w16cid:durableId="1938441319">
    <w:abstractNumId w:val="3"/>
    <w:lvlOverride w:ilvl="0">
      <w:startOverride w:val="3"/>
    </w:lvlOverride>
    <w:lvlOverride w:ilvl="1">
      <w:startOverride w:val="1"/>
    </w:lvlOverride>
  </w:num>
  <w:num w:numId="39" w16cid:durableId="1052844675">
    <w:abstractNumId w:val="16"/>
  </w:num>
  <w:num w:numId="40" w16cid:durableId="1724283922">
    <w:abstractNumId w:val="3"/>
    <w:lvlOverride w:ilvl="0">
      <w:startOverride w:val="3"/>
    </w:lvlOverride>
    <w:lvlOverride w:ilvl="1">
      <w:startOverride w:val="1"/>
    </w:lvlOverride>
  </w:num>
  <w:num w:numId="41" w16cid:durableId="763186201">
    <w:abstractNumId w:val="3"/>
    <w:lvlOverride w:ilvl="0">
      <w:startOverride w:val="3"/>
    </w:lvlOverride>
    <w:lvlOverride w:ilvl="1">
      <w:startOverride w:val="1"/>
    </w:lvlOverride>
  </w:num>
  <w:num w:numId="42" w16cid:durableId="368841125">
    <w:abstractNumId w:val="1"/>
  </w:num>
  <w:num w:numId="43" w16cid:durableId="662197315">
    <w:abstractNumId w:val="3"/>
    <w:lvlOverride w:ilvl="0">
      <w:startOverride w:val="3"/>
    </w:lvlOverride>
    <w:lvlOverride w:ilvl="1">
      <w:startOverride w:val="2"/>
    </w:lvlOverride>
  </w:num>
  <w:num w:numId="44" w16cid:durableId="1068334611">
    <w:abstractNumId w:val="3"/>
    <w:lvlOverride w:ilvl="0">
      <w:startOverride w:val="3"/>
    </w:lvlOverride>
    <w:lvlOverride w:ilvl="1">
      <w:startOverride w:val="1"/>
    </w:lvlOverride>
  </w:num>
  <w:num w:numId="45" w16cid:durableId="1092168654">
    <w:abstractNumId w:val="15"/>
  </w:num>
  <w:num w:numId="46" w16cid:durableId="932976770">
    <w:abstractNumId w:val="29"/>
  </w:num>
  <w:num w:numId="47" w16cid:durableId="1324626850">
    <w:abstractNumId w:val="0"/>
  </w:num>
  <w:num w:numId="48" w16cid:durableId="270818483">
    <w:abstractNumId w:val="19"/>
  </w:num>
  <w:num w:numId="49" w16cid:durableId="1237863006">
    <w:abstractNumId w:val="10"/>
  </w:num>
  <w:num w:numId="50" w16cid:durableId="11438930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053"/>
    <w:rsid w:val="000100C5"/>
    <w:rsid w:val="00012AC5"/>
    <w:rsid w:val="00025648"/>
    <w:rsid w:val="00027877"/>
    <w:rsid w:val="0005132C"/>
    <w:rsid w:val="00052CF6"/>
    <w:rsid w:val="00057488"/>
    <w:rsid w:val="00066FF8"/>
    <w:rsid w:val="000916B1"/>
    <w:rsid w:val="000965A0"/>
    <w:rsid w:val="000A2675"/>
    <w:rsid w:val="000E53D6"/>
    <w:rsid w:val="000F36C6"/>
    <w:rsid w:val="000F7B07"/>
    <w:rsid w:val="00110935"/>
    <w:rsid w:val="00171838"/>
    <w:rsid w:val="00177F01"/>
    <w:rsid w:val="001856A1"/>
    <w:rsid w:val="0018685A"/>
    <w:rsid w:val="00195CCE"/>
    <w:rsid w:val="001A3E36"/>
    <w:rsid w:val="001C33AC"/>
    <w:rsid w:val="001D0D71"/>
    <w:rsid w:val="001D2AB4"/>
    <w:rsid w:val="001D3AF7"/>
    <w:rsid w:val="001F52C3"/>
    <w:rsid w:val="0020668C"/>
    <w:rsid w:val="00214806"/>
    <w:rsid w:val="00214B1F"/>
    <w:rsid w:val="00223E02"/>
    <w:rsid w:val="00235B25"/>
    <w:rsid w:val="002518CA"/>
    <w:rsid w:val="002760EC"/>
    <w:rsid w:val="002771FC"/>
    <w:rsid w:val="0028371B"/>
    <w:rsid w:val="00283958"/>
    <w:rsid w:val="00285197"/>
    <w:rsid w:val="00291874"/>
    <w:rsid w:val="002974CD"/>
    <w:rsid w:val="002A161C"/>
    <w:rsid w:val="002A63A2"/>
    <w:rsid w:val="002A63B9"/>
    <w:rsid w:val="002B5ED9"/>
    <w:rsid w:val="002C0B28"/>
    <w:rsid w:val="002D23C2"/>
    <w:rsid w:val="002D7E1F"/>
    <w:rsid w:val="002E7E17"/>
    <w:rsid w:val="002F5A5C"/>
    <w:rsid w:val="00301C51"/>
    <w:rsid w:val="003222EF"/>
    <w:rsid w:val="00337EDA"/>
    <w:rsid w:val="0036476C"/>
    <w:rsid w:val="0037088E"/>
    <w:rsid w:val="00370F6B"/>
    <w:rsid w:val="00380423"/>
    <w:rsid w:val="0038449E"/>
    <w:rsid w:val="00390719"/>
    <w:rsid w:val="0039110E"/>
    <w:rsid w:val="00396465"/>
    <w:rsid w:val="00396D16"/>
    <w:rsid w:val="003E2DA9"/>
    <w:rsid w:val="003F112F"/>
    <w:rsid w:val="00417BB1"/>
    <w:rsid w:val="00426BA3"/>
    <w:rsid w:val="00437E85"/>
    <w:rsid w:val="004409A7"/>
    <w:rsid w:val="004461C5"/>
    <w:rsid w:val="00450119"/>
    <w:rsid w:val="004A31BC"/>
    <w:rsid w:val="004B3F87"/>
    <w:rsid w:val="004C52F2"/>
    <w:rsid w:val="004C5B6D"/>
    <w:rsid w:val="004E6262"/>
    <w:rsid w:val="004F207E"/>
    <w:rsid w:val="00512186"/>
    <w:rsid w:val="005163A2"/>
    <w:rsid w:val="00527391"/>
    <w:rsid w:val="00532E0B"/>
    <w:rsid w:val="0053403A"/>
    <w:rsid w:val="00534D23"/>
    <w:rsid w:val="00535839"/>
    <w:rsid w:val="005422E8"/>
    <w:rsid w:val="00565208"/>
    <w:rsid w:val="005756D7"/>
    <w:rsid w:val="00587ECA"/>
    <w:rsid w:val="00592EA2"/>
    <w:rsid w:val="00593390"/>
    <w:rsid w:val="005A102C"/>
    <w:rsid w:val="005B1F7A"/>
    <w:rsid w:val="005C407F"/>
    <w:rsid w:val="005D2A79"/>
    <w:rsid w:val="005E0825"/>
    <w:rsid w:val="005E218A"/>
    <w:rsid w:val="005E71E0"/>
    <w:rsid w:val="005F593D"/>
    <w:rsid w:val="005F59BC"/>
    <w:rsid w:val="006179DC"/>
    <w:rsid w:val="006539DA"/>
    <w:rsid w:val="00681394"/>
    <w:rsid w:val="00685F2C"/>
    <w:rsid w:val="006A008A"/>
    <w:rsid w:val="006A2C96"/>
    <w:rsid w:val="006A3FBF"/>
    <w:rsid w:val="006B2BA8"/>
    <w:rsid w:val="006C38A2"/>
    <w:rsid w:val="006E4FE3"/>
    <w:rsid w:val="006E6B15"/>
    <w:rsid w:val="00712A8D"/>
    <w:rsid w:val="0073004F"/>
    <w:rsid w:val="0073646B"/>
    <w:rsid w:val="00756257"/>
    <w:rsid w:val="00783138"/>
    <w:rsid w:val="0078604A"/>
    <w:rsid w:val="00787FA5"/>
    <w:rsid w:val="007E17B6"/>
    <w:rsid w:val="007E74FC"/>
    <w:rsid w:val="007F1203"/>
    <w:rsid w:val="00821307"/>
    <w:rsid w:val="00837053"/>
    <w:rsid w:val="00881CFF"/>
    <w:rsid w:val="008907C6"/>
    <w:rsid w:val="008B2B0A"/>
    <w:rsid w:val="008C6AAD"/>
    <w:rsid w:val="008E3EDC"/>
    <w:rsid w:val="009006E6"/>
    <w:rsid w:val="009108A8"/>
    <w:rsid w:val="00917813"/>
    <w:rsid w:val="00920AA5"/>
    <w:rsid w:val="00933F39"/>
    <w:rsid w:val="00941CFE"/>
    <w:rsid w:val="00972B12"/>
    <w:rsid w:val="009759A4"/>
    <w:rsid w:val="0098394D"/>
    <w:rsid w:val="009B2319"/>
    <w:rsid w:val="009D48D4"/>
    <w:rsid w:val="009F3B6A"/>
    <w:rsid w:val="009F6581"/>
    <w:rsid w:val="00A276BD"/>
    <w:rsid w:val="00A312C9"/>
    <w:rsid w:val="00A635B2"/>
    <w:rsid w:val="00A803AF"/>
    <w:rsid w:val="00A83CC6"/>
    <w:rsid w:val="00A90F21"/>
    <w:rsid w:val="00A95327"/>
    <w:rsid w:val="00A955D6"/>
    <w:rsid w:val="00A97A57"/>
    <w:rsid w:val="00AF0B50"/>
    <w:rsid w:val="00B007F5"/>
    <w:rsid w:val="00B04540"/>
    <w:rsid w:val="00B07BA4"/>
    <w:rsid w:val="00B35B2F"/>
    <w:rsid w:val="00B75F8F"/>
    <w:rsid w:val="00BB20FE"/>
    <w:rsid w:val="00BD631D"/>
    <w:rsid w:val="00BE6963"/>
    <w:rsid w:val="00BF19B0"/>
    <w:rsid w:val="00C01FD4"/>
    <w:rsid w:val="00C06BEA"/>
    <w:rsid w:val="00C73265"/>
    <w:rsid w:val="00C778EF"/>
    <w:rsid w:val="00C8206E"/>
    <w:rsid w:val="00C82FF3"/>
    <w:rsid w:val="00C84483"/>
    <w:rsid w:val="00C9226C"/>
    <w:rsid w:val="00C97FB9"/>
    <w:rsid w:val="00CA3FC6"/>
    <w:rsid w:val="00CA5324"/>
    <w:rsid w:val="00CB11E6"/>
    <w:rsid w:val="00CB6DDB"/>
    <w:rsid w:val="00CC2C0D"/>
    <w:rsid w:val="00CC6DEB"/>
    <w:rsid w:val="00CD6460"/>
    <w:rsid w:val="00CE5056"/>
    <w:rsid w:val="00D04264"/>
    <w:rsid w:val="00D05F6A"/>
    <w:rsid w:val="00D07302"/>
    <w:rsid w:val="00D37488"/>
    <w:rsid w:val="00D42CA0"/>
    <w:rsid w:val="00D50B9F"/>
    <w:rsid w:val="00D63241"/>
    <w:rsid w:val="00D70929"/>
    <w:rsid w:val="00D84199"/>
    <w:rsid w:val="00D85EFE"/>
    <w:rsid w:val="00D95C84"/>
    <w:rsid w:val="00DC43D2"/>
    <w:rsid w:val="00DC4619"/>
    <w:rsid w:val="00DD0550"/>
    <w:rsid w:val="00E0768A"/>
    <w:rsid w:val="00E5228D"/>
    <w:rsid w:val="00E71B9E"/>
    <w:rsid w:val="00E80121"/>
    <w:rsid w:val="00E8438D"/>
    <w:rsid w:val="00E93CAD"/>
    <w:rsid w:val="00EA430D"/>
    <w:rsid w:val="00EB5430"/>
    <w:rsid w:val="00ED38F2"/>
    <w:rsid w:val="00EE4565"/>
    <w:rsid w:val="00F40B66"/>
    <w:rsid w:val="00F54A5D"/>
    <w:rsid w:val="00F65E76"/>
    <w:rsid w:val="00F71675"/>
    <w:rsid w:val="00F92181"/>
    <w:rsid w:val="00FA51C5"/>
    <w:rsid w:val="00FA74EE"/>
    <w:rsid w:val="00FB0094"/>
    <w:rsid w:val="00FC4CC7"/>
    <w:rsid w:val="00FE4A42"/>
    <w:rsid w:val="00FE605A"/>
    <w:rsid w:val="00FE66ED"/>
    <w:rsid w:val="00FF4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1C3C"/>
  <w15:docId w15:val="{A9319521-E94F-49F9-BC01-8129363B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5163A2"/>
    <w:pPr>
      <w:ind w:firstLine="720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autoRedefine/>
    <w:uiPriority w:val="9"/>
    <w:rsid w:val="00DC43D2"/>
    <w:pPr>
      <w:keepNext/>
      <w:keepLines/>
      <w:spacing w:before="400" w:after="120"/>
      <w:ind w:firstLine="0"/>
      <w:outlineLvl w:val="0"/>
    </w:pPr>
    <w:rPr>
      <w:b/>
      <w:szCs w:val="40"/>
    </w:rPr>
  </w:style>
  <w:style w:type="paragraph" w:styleId="Ttulo2">
    <w:name w:val="heading 2"/>
    <w:aliases w:val="TITULO"/>
    <w:basedOn w:val="Normal"/>
    <w:next w:val="Normal"/>
    <w:uiPriority w:val="9"/>
    <w:unhideWhenUsed/>
    <w:rsid w:val="00E71B9E"/>
    <w:pPr>
      <w:keepNext/>
      <w:keepLines/>
      <w:numPr>
        <w:ilvl w:val="1"/>
        <w:numId w:val="45"/>
      </w:numPr>
      <w:ind w:left="357" w:hanging="357"/>
      <w:outlineLvl w:val="1"/>
    </w:pPr>
    <w:rPr>
      <w:b/>
      <w:szCs w:val="32"/>
    </w:rPr>
  </w:style>
  <w:style w:type="paragraph" w:styleId="Ttulo3">
    <w:name w:val="heading 3"/>
    <w:aliases w:val="Título personalizado"/>
    <w:basedOn w:val="Ttulo1"/>
    <w:next w:val="Normal"/>
    <w:link w:val="Ttulo3Char"/>
    <w:uiPriority w:val="9"/>
    <w:unhideWhenUsed/>
    <w:qFormat/>
    <w:rsid w:val="009006E6"/>
    <w:pPr>
      <w:numPr>
        <w:numId w:val="8"/>
      </w:numPr>
      <w:spacing w:before="1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pPr>
      <w:keepNext/>
      <w:keepLines/>
      <w:spacing w:after="320"/>
    </w:pPr>
    <w:rPr>
      <w:rFonts w:ascii="Arial" w:hAnsi="Arial"/>
      <w:color w:val="666666"/>
      <w:sz w:val="30"/>
      <w:szCs w:val="30"/>
    </w:rPr>
  </w:style>
  <w:style w:type="paragraph" w:styleId="PargrafodaLista">
    <w:name w:val="List Paragraph"/>
    <w:basedOn w:val="Normal"/>
    <w:uiPriority w:val="34"/>
    <w:rsid w:val="00437E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856A1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A90F21"/>
    <w:pPr>
      <w:spacing w:after="100"/>
    </w:pPr>
  </w:style>
  <w:style w:type="character" w:styleId="Hyperlink">
    <w:name w:val="Hyperlink"/>
    <w:basedOn w:val="Fontepargpadro"/>
    <w:uiPriority w:val="99"/>
    <w:unhideWhenUsed/>
    <w:rsid w:val="00A90F21"/>
    <w:rPr>
      <w:color w:val="0000FF" w:themeColor="hyperlink"/>
      <w:u w:val="single"/>
    </w:rPr>
  </w:style>
  <w:style w:type="paragraph" w:styleId="SemEspaamento">
    <w:name w:val="No Spacing"/>
    <w:uiPriority w:val="1"/>
    <w:rsid w:val="00E93CAD"/>
    <w:pPr>
      <w:spacing w:line="240" w:lineRule="auto"/>
      <w:jc w:val="both"/>
    </w:pPr>
    <w:rPr>
      <w:rFonts w:ascii="Times New Roman" w:hAnsi="Times New Roman"/>
      <w:sz w:val="24"/>
    </w:rPr>
  </w:style>
  <w:style w:type="numbering" w:customStyle="1" w:styleId="Listaatual1">
    <w:name w:val="Lista atual1"/>
    <w:uiPriority w:val="99"/>
    <w:rsid w:val="00301C51"/>
    <w:pPr>
      <w:numPr>
        <w:numId w:val="30"/>
      </w:numPr>
    </w:pPr>
  </w:style>
  <w:style w:type="character" w:customStyle="1" w:styleId="Ttulo3Char">
    <w:name w:val="Título 3 Char"/>
    <w:aliases w:val="Título personalizado Char"/>
    <w:basedOn w:val="Fontepargpadro"/>
    <w:link w:val="Ttulo3"/>
    <w:uiPriority w:val="9"/>
    <w:rsid w:val="009006E6"/>
    <w:rPr>
      <w:rFonts w:ascii="Times New Roman" w:hAnsi="Times New Roman"/>
      <w:b/>
      <w:sz w:val="24"/>
      <w:szCs w:val="40"/>
    </w:rPr>
  </w:style>
  <w:style w:type="paragraph" w:customStyle="1" w:styleId="Paragrafo2">
    <w:name w:val="Paragrafo2"/>
    <w:basedOn w:val="Normal"/>
    <w:link w:val="Paragrafo2Char"/>
    <w:qFormat/>
    <w:rsid w:val="009006E6"/>
    <w:pPr>
      <w:ind w:left="720"/>
    </w:pPr>
  </w:style>
  <w:style w:type="paragraph" w:customStyle="1" w:styleId="CAPA">
    <w:name w:val="CAPA"/>
    <w:basedOn w:val="Normal"/>
    <w:link w:val="CAPAChar"/>
    <w:qFormat/>
    <w:rsid w:val="002C0B28"/>
    <w:pPr>
      <w:spacing w:line="360" w:lineRule="auto"/>
      <w:ind w:firstLine="0"/>
      <w:jc w:val="center"/>
    </w:pPr>
    <w:rPr>
      <w:rFonts w:eastAsia="Times New Roman" w:cs="Times New Roman"/>
      <w:b/>
      <w:szCs w:val="24"/>
    </w:rPr>
  </w:style>
  <w:style w:type="character" w:customStyle="1" w:styleId="Paragrafo2Char">
    <w:name w:val="Paragrafo2 Char"/>
    <w:basedOn w:val="Fontepargpadro"/>
    <w:link w:val="Paragrafo2"/>
    <w:rsid w:val="009006E6"/>
    <w:rPr>
      <w:rFonts w:ascii="Times New Roman" w:hAnsi="Times New Roman"/>
      <w:sz w:val="24"/>
    </w:rPr>
  </w:style>
  <w:style w:type="character" w:customStyle="1" w:styleId="CAPAChar">
    <w:name w:val="CAPA Char"/>
    <w:basedOn w:val="Fontepargpadro"/>
    <w:link w:val="CAPA"/>
    <w:rsid w:val="002C0B28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6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GRUPO%20BIT\DADOS\Documentos\Modelos%20Personalizados%20do%20Office\RelatoriosCef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D1033-F2E8-43FE-933E-F3F92DF1A3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RelatoriosCefet.dotx</Template>
  <TotalTime>12</TotalTime>
  <Pages>3</Pages>
  <Words>595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Dias</dc:creator>
  <cp:lastModifiedBy>Antonio</cp:lastModifiedBy>
  <cp:revision>1</cp:revision>
  <dcterms:created xsi:type="dcterms:W3CDTF">2023-06-29T00:34:00Z</dcterms:created>
  <dcterms:modified xsi:type="dcterms:W3CDTF">2023-06-29T00:47:00Z</dcterms:modified>
</cp:coreProperties>
</file>