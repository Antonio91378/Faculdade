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5042" w14:textId="77777777" w:rsidR="0036476C" w:rsidRDefault="006C38A2" w:rsidP="00E31934">
      <w:pPr>
        <w:pStyle w:val="CAPA"/>
      </w:pPr>
      <w:r>
        <w:t>CENTRO FEDERAL DE EDUCAÇÃO TECNOLÓGICA DE MINAS GERAIS</w:t>
      </w:r>
    </w:p>
    <w:p w14:paraId="1092B804" w14:textId="77777777" w:rsidR="0036476C" w:rsidRDefault="0036476C" w:rsidP="002C0B28">
      <w:pPr>
        <w:pStyle w:val="CAPA"/>
      </w:pPr>
    </w:p>
    <w:p w14:paraId="67AA2DBB" w14:textId="77777777" w:rsidR="0036476C" w:rsidRDefault="006C38A2" w:rsidP="002C0B28">
      <w:pPr>
        <w:pStyle w:val="CAPA"/>
      </w:pPr>
      <w:r>
        <w:t>ENGENHARIA DE AUTOMAÇÃO INDUSTRIAL</w:t>
      </w:r>
    </w:p>
    <w:p w14:paraId="06A950F1" w14:textId="77777777" w:rsidR="0036476C" w:rsidRDefault="0036476C" w:rsidP="002C0B28">
      <w:pPr>
        <w:pStyle w:val="CAPA"/>
      </w:pPr>
    </w:p>
    <w:p w14:paraId="2892DBDC" w14:textId="77777777" w:rsidR="0036476C" w:rsidRDefault="0036476C" w:rsidP="002C0B28">
      <w:pPr>
        <w:pStyle w:val="CAPA"/>
      </w:pPr>
    </w:p>
    <w:p w14:paraId="25094424" w14:textId="77777777" w:rsidR="0036476C" w:rsidRDefault="0036476C" w:rsidP="002C0B28">
      <w:pPr>
        <w:pStyle w:val="CAPA"/>
      </w:pPr>
    </w:p>
    <w:p w14:paraId="6F87DBE9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0B8D73C9" wp14:editId="4C9FA209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C7ABF" w14:textId="77777777" w:rsidR="0036476C" w:rsidRDefault="0036476C" w:rsidP="002C0B28">
      <w:pPr>
        <w:pStyle w:val="CAPA"/>
      </w:pPr>
    </w:p>
    <w:p w14:paraId="5BCDCA07" w14:textId="77777777" w:rsidR="0036476C" w:rsidRDefault="0036476C" w:rsidP="002C0B28">
      <w:pPr>
        <w:pStyle w:val="CAPA"/>
      </w:pPr>
    </w:p>
    <w:p w14:paraId="00CC43D1" w14:textId="77777777" w:rsidR="0036476C" w:rsidRDefault="0036476C" w:rsidP="002C0B28">
      <w:pPr>
        <w:pStyle w:val="CAPA"/>
      </w:pPr>
    </w:p>
    <w:p w14:paraId="3752512A" w14:textId="77777777" w:rsidR="0036476C" w:rsidRDefault="0036476C" w:rsidP="002C0B28">
      <w:pPr>
        <w:pStyle w:val="CAPA"/>
      </w:pPr>
    </w:p>
    <w:p w14:paraId="6C00807D" w14:textId="77777777" w:rsidR="0036476C" w:rsidRDefault="006C38A2" w:rsidP="002C0B28">
      <w:pPr>
        <w:pStyle w:val="CAPA"/>
      </w:pPr>
      <w:r>
        <w:t>ANTÔNIO VÍCTOR GONÇALVES DIAS</w:t>
      </w:r>
    </w:p>
    <w:p w14:paraId="6A4E249B" w14:textId="77777777" w:rsidR="0036476C" w:rsidRDefault="0036476C" w:rsidP="002C0B28">
      <w:pPr>
        <w:pStyle w:val="CAPA"/>
      </w:pPr>
    </w:p>
    <w:p w14:paraId="52DF4F69" w14:textId="77777777" w:rsidR="0036476C" w:rsidRDefault="0036476C" w:rsidP="002C0B28">
      <w:pPr>
        <w:pStyle w:val="CAPA"/>
      </w:pPr>
    </w:p>
    <w:p w14:paraId="5BF647B5" w14:textId="77777777" w:rsidR="0036476C" w:rsidRDefault="0036476C" w:rsidP="002C0B28">
      <w:pPr>
        <w:pStyle w:val="CAPA"/>
      </w:pPr>
    </w:p>
    <w:p w14:paraId="1229DF6C" w14:textId="77777777" w:rsidR="0036476C" w:rsidRDefault="0036476C" w:rsidP="002C0B28">
      <w:pPr>
        <w:pStyle w:val="CAPA"/>
      </w:pPr>
    </w:p>
    <w:p w14:paraId="1894FB3D" w14:textId="7FC80AE0" w:rsidR="0036476C" w:rsidRPr="00E31934" w:rsidRDefault="00E31934" w:rsidP="00E31934">
      <w:pPr>
        <w:pStyle w:val="CAPA"/>
      </w:pPr>
      <w:r w:rsidRPr="00E31934">
        <w:t>MARXISMO</w:t>
      </w:r>
    </w:p>
    <w:p w14:paraId="267704C4" w14:textId="77777777" w:rsidR="0036476C" w:rsidRDefault="0036476C" w:rsidP="002C0B28">
      <w:pPr>
        <w:pStyle w:val="CAPA"/>
      </w:pPr>
    </w:p>
    <w:p w14:paraId="3EFE901F" w14:textId="77777777" w:rsidR="0036476C" w:rsidRDefault="0036476C" w:rsidP="002C0B28">
      <w:pPr>
        <w:pStyle w:val="CAPA"/>
      </w:pPr>
    </w:p>
    <w:p w14:paraId="46EBC296" w14:textId="77777777" w:rsidR="0036476C" w:rsidRDefault="0036476C" w:rsidP="002C0B28">
      <w:pPr>
        <w:pStyle w:val="CAPA"/>
      </w:pPr>
    </w:p>
    <w:p w14:paraId="5D94DFB7" w14:textId="77777777" w:rsidR="002C0B28" w:rsidRDefault="002C0B28" w:rsidP="002C0B28">
      <w:pPr>
        <w:pStyle w:val="CAPA"/>
      </w:pPr>
    </w:p>
    <w:p w14:paraId="3357468C" w14:textId="77777777" w:rsidR="0036476C" w:rsidRDefault="0036476C" w:rsidP="002C0B28">
      <w:pPr>
        <w:pStyle w:val="CAPA"/>
      </w:pPr>
    </w:p>
    <w:p w14:paraId="363A453F" w14:textId="77777777" w:rsidR="0036476C" w:rsidRDefault="006C38A2" w:rsidP="002C0B28">
      <w:pPr>
        <w:pStyle w:val="CAPA"/>
      </w:pPr>
      <w:r>
        <w:t>ARAXÁ</w:t>
      </w:r>
    </w:p>
    <w:p w14:paraId="747F5A4D" w14:textId="3C061317" w:rsidR="005D2A79" w:rsidRDefault="006C38A2" w:rsidP="002C0B28">
      <w:pPr>
        <w:pStyle w:val="CAPA"/>
      </w:pPr>
      <w:r>
        <w:t>202</w:t>
      </w:r>
      <w:r w:rsidR="00E31934">
        <w:t>3</w:t>
      </w:r>
    </w:p>
    <w:p w14:paraId="2768D9DB" w14:textId="77777777" w:rsidR="00E31934" w:rsidRDefault="00E31934" w:rsidP="002C0B28">
      <w:pPr>
        <w:pStyle w:val="CAPA"/>
        <w:rPr>
          <w:u w:val="single"/>
        </w:rPr>
      </w:pPr>
    </w:p>
    <w:p w14:paraId="6D6672D8" w14:textId="77777777" w:rsidR="00597EA7" w:rsidRPr="00E31934" w:rsidRDefault="00597EA7" w:rsidP="002C0B28">
      <w:pPr>
        <w:pStyle w:val="CAPA"/>
        <w:rPr>
          <w:u w:val="single"/>
        </w:rPr>
      </w:pPr>
    </w:p>
    <w:p w14:paraId="54B822B3" w14:textId="77777777" w:rsidR="00450119" w:rsidRDefault="00450119" w:rsidP="002C0B28">
      <w:pPr>
        <w:pStyle w:val="CAPA"/>
      </w:pPr>
    </w:p>
    <w:p w14:paraId="37180811" w14:textId="77777777" w:rsidR="00535839" w:rsidRPr="00450119" w:rsidRDefault="00535839" w:rsidP="002C0B28">
      <w:pPr>
        <w:pStyle w:val="CAPA"/>
      </w:pPr>
    </w:p>
    <w:p w14:paraId="6FF5D0A4" w14:textId="77777777" w:rsidR="00E31934" w:rsidRPr="00E31934" w:rsidRDefault="00E31934" w:rsidP="00E31934">
      <w:r w:rsidRPr="00E31934">
        <w:t>A teoria marxista, desenvolvida por Karl Marx, proporciona uma análise crítica do sistema capitalista e uma visão alternativa sobre as relações de poder e produção na sociedade. Ao examinar o contexto econômico atual, tanto no Brasil quanto em outros países, é possível observar elementos que podem ser discutidos a partir de uma abordagem marxista.</w:t>
      </w:r>
    </w:p>
    <w:p w14:paraId="44520A3B" w14:textId="77777777" w:rsidR="00E31934" w:rsidRPr="00E31934" w:rsidRDefault="00E31934" w:rsidP="00E31934">
      <w:r w:rsidRPr="00E31934">
        <w:t>No Brasil, assim como em muitos outros países, persistem desigualdades socioeconômicas significativas. A concentração de riqueza e poder nas mãos de uma minoria é uma característica do sistema capitalista apontada por Marx. No caso brasileiro, a desigualdade de renda é evidente, com uma parcela significativa da população vivendo em condições precárias, enquanto uma pequena elite desfruta de privilégios e benefícios desproporcionais. Essa divisão econômica resulta em exclusão social, falta de acesso a serviços básicos e oportunidades limitadas para uma grande parte da população.</w:t>
      </w:r>
    </w:p>
    <w:p w14:paraId="1A5F4D95" w14:textId="77777777" w:rsidR="00E31934" w:rsidRPr="00E31934" w:rsidRDefault="00E31934" w:rsidP="00E31934">
      <w:r w:rsidRPr="00E31934">
        <w:t>Além disso, a exploração do trabalho assalariado é um tema central na teoria marxista. No contexto brasileiro, a precarização do trabalho e a falta de proteção trabalhista são questões pertinentes. Altos índices de desemprego, informalidade e baixos salários são evidências de como a lógica capitalista pode perpetuar a exploração da classe trabalhadora. A busca por maximizar os lucros muitas vezes resulta em condições de trabalho desfavoráveis, ausência de direitos trabalhistas básicos e insegurança econômica para os trabalhadores.</w:t>
      </w:r>
    </w:p>
    <w:p w14:paraId="552FFFEE" w14:textId="77777777" w:rsidR="00E31934" w:rsidRPr="00E31934" w:rsidRDefault="00E31934" w:rsidP="00E31934">
      <w:r w:rsidRPr="00E31934">
        <w:t>Ao analisar outros países, como os Estados Unidos e países europeus, podemos observar tendências semelhantes. A crescente desigualdade de renda, a polarização econômica e a falta de mobilidade social são questões que ecoam as preocupações marxistas. A concentração de poder econômico e influência política nas mãos de grandes corporações também está alinhada com as críticas de Marx ao sistema capitalista.</w:t>
      </w:r>
    </w:p>
    <w:p w14:paraId="2D7A2D25" w14:textId="77777777" w:rsidR="00E31934" w:rsidRPr="00E31934" w:rsidRDefault="00E31934" w:rsidP="00E31934">
      <w:r w:rsidRPr="00E31934">
        <w:t>No entanto, é importante ressaltar que a implementação prática das ideias marxistas em diferentes contextos políticos e econômicos tem gerado interpretações diversas e resultados variados. O marxismo tem sido utilizado por diferentes governos e movimentos sociais em busca de transformações políticas e econômicas. A aplicação das ideias marxistas pode variar desde modelos socialistas mais centralizados até sistemas com diferentes graus de socialização dos meios de produção.</w:t>
      </w:r>
    </w:p>
    <w:p w14:paraId="4322BC8F" w14:textId="77777777" w:rsidR="00E31934" w:rsidRPr="00E31934" w:rsidRDefault="00E31934" w:rsidP="00E31934">
      <w:r w:rsidRPr="00E31934">
        <w:t>Em suma, a teoria marxista oferece uma abordagem crítica ao contexto econômico atual, destacando as desigualdades, a exploração do trabalho e a concentração de poder inerentes ao sistema capitalista. Ao examinar o Brasil e outros países, é possível identificar aspectos que podem ser analisados à luz dessa teoria, proporcionando insights para a compreensão das dinâmicas socioeconômicas e para a busca por alternativas que promovam uma sociedade mais igualitária e justa.</w:t>
      </w:r>
    </w:p>
    <w:p w14:paraId="456EA8E5" w14:textId="6EF6D0CE" w:rsidR="007F1203" w:rsidRPr="00E31934" w:rsidRDefault="007F1203" w:rsidP="00B36B35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415240D1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34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97EA7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31934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FC1F"/>
  <w15:docId w15:val="{5673968A-C25A-4654-A23B-519A78D0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5</TotalTime>
  <Pages>2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2</cp:revision>
  <dcterms:created xsi:type="dcterms:W3CDTF">2023-06-06T00:23:00Z</dcterms:created>
  <dcterms:modified xsi:type="dcterms:W3CDTF">2023-06-06T00:28:00Z</dcterms:modified>
</cp:coreProperties>
</file>