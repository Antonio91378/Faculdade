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C7C6C" w14:textId="77777777" w:rsidR="0036476C" w:rsidRDefault="006C38A2" w:rsidP="00796B7E">
      <w:pPr>
        <w:pStyle w:val="CAPA"/>
      </w:pPr>
      <w:r>
        <w:t>CENTRO FEDERAL DE EDUCAÇÃO TECNOLÓGICA DE MINAS GERAIS</w:t>
      </w:r>
    </w:p>
    <w:p w14:paraId="7D5E1A17" w14:textId="77777777" w:rsidR="0036476C" w:rsidRDefault="0036476C" w:rsidP="002C0B28">
      <w:pPr>
        <w:pStyle w:val="CAPA"/>
      </w:pPr>
    </w:p>
    <w:p w14:paraId="1E1BE2E9" w14:textId="77777777" w:rsidR="0036476C" w:rsidRDefault="006C38A2" w:rsidP="002C0B28">
      <w:pPr>
        <w:pStyle w:val="CAPA"/>
      </w:pPr>
      <w:r>
        <w:t>ENGENHARIA DE AUTOMAÇÃO INDUSTRIAL</w:t>
      </w:r>
    </w:p>
    <w:p w14:paraId="2EDCD68B" w14:textId="77777777" w:rsidR="0036476C" w:rsidRDefault="0036476C" w:rsidP="002C0B28">
      <w:pPr>
        <w:pStyle w:val="CAPA"/>
      </w:pPr>
    </w:p>
    <w:p w14:paraId="691F5A6D" w14:textId="77777777" w:rsidR="0036476C" w:rsidRDefault="0036476C" w:rsidP="002C0B28">
      <w:pPr>
        <w:pStyle w:val="CAPA"/>
      </w:pPr>
    </w:p>
    <w:p w14:paraId="72DCEFD2" w14:textId="77777777" w:rsidR="0036476C" w:rsidRDefault="0036476C" w:rsidP="002C0B28">
      <w:pPr>
        <w:pStyle w:val="CAPA"/>
      </w:pPr>
    </w:p>
    <w:p w14:paraId="20E93E88" w14:textId="77777777" w:rsidR="0036476C" w:rsidRDefault="006C38A2" w:rsidP="002C0B28">
      <w:pPr>
        <w:pStyle w:val="CAPA"/>
      </w:pPr>
      <w:r>
        <w:rPr>
          <w:noProof/>
        </w:rPr>
        <w:drawing>
          <wp:inline distT="0" distB="0" distL="0" distR="0" wp14:anchorId="00C1EADD" wp14:editId="2A5BE0CD">
            <wp:extent cx="1821906" cy="1821906"/>
            <wp:effectExtent l="0" t="0" r="0" b="0"/>
            <wp:docPr id="1" name="image1.png" descr="Resultado de imagem para logo cefet m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m para logo cefet m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1906" cy="1821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10A8F8" w14:textId="77777777" w:rsidR="0036476C" w:rsidRDefault="0036476C" w:rsidP="002C0B28">
      <w:pPr>
        <w:pStyle w:val="CAPA"/>
      </w:pPr>
    </w:p>
    <w:p w14:paraId="2D2F0976" w14:textId="77777777" w:rsidR="0036476C" w:rsidRDefault="0036476C" w:rsidP="002C0B28">
      <w:pPr>
        <w:pStyle w:val="CAPA"/>
      </w:pPr>
    </w:p>
    <w:p w14:paraId="008AC5C5" w14:textId="77777777" w:rsidR="0036476C" w:rsidRDefault="0036476C" w:rsidP="002C0B28">
      <w:pPr>
        <w:pStyle w:val="CAPA"/>
      </w:pPr>
    </w:p>
    <w:p w14:paraId="66D1B822" w14:textId="77777777" w:rsidR="0036476C" w:rsidRDefault="0036476C" w:rsidP="002C0B28">
      <w:pPr>
        <w:pStyle w:val="CAPA"/>
      </w:pPr>
    </w:p>
    <w:p w14:paraId="1691D895" w14:textId="77777777" w:rsidR="0036476C" w:rsidRDefault="006C38A2" w:rsidP="002C0B28">
      <w:pPr>
        <w:pStyle w:val="CAPA"/>
      </w:pPr>
      <w:r>
        <w:t>ANTÔNIO VÍCTOR GONÇALVES DIAS</w:t>
      </w:r>
    </w:p>
    <w:p w14:paraId="742E7E1A" w14:textId="77777777" w:rsidR="0036476C" w:rsidRDefault="0036476C" w:rsidP="002C0B28">
      <w:pPr>
        <w:pStyle w:val="CAPA"/>
      </w:pPr>
    </w:p>
    <w:p w14:paraId="36A8B191" w14:textId="77777777" w:rsidR="0036476C" w:rsidRDefault="0036476C" w:rsidP="002C0B28">
      <w:pPr>
        <w:pStyle w:val="CAPA"/>
      </w:pPr>
    </w:p>
    <w:p w14:paraId="00B0E6EA" w14:textId="77777777" w:rsidR="0036476C" w:rsidRDefault="0036476C" w:rsidP="002C0B28">
      <w:pPr>
        <w:pStyle w:val="CAPA"/>
      </w:pPr>
    </w:p>
    <w:p w14:paraId="1D974D51" w14:textId="77777777" w:rsidR="0036476C" w:rsidRDefault="0036476C" w:rsidP="002C0B28">
      <w:pPr>
        <w:pStyle w:val="CAPA"/>
      </w:pPr>
    </w:p>
    <w:p w14:paraId="507DD9A5" w14:textId="3362A189" w:rsidR="0036476C" w:rsidRDefault="00796B7E" w:rsidP="002C0B28">
      <w:pPr>
        <w:pStyle w:val="CAPA"/>
      </w:pPr>
      <w:r>
        <w:t>FINANÇAS PESSOAIS</w:t>
      </w:r>
    </w:p>
    <w:p w14:paraId="07135D48" w14:textId="62DEFE28" w:rsidR="0036476C" w:rsidRDefault="00796B7E" w:rsidP="002C0B28">
      <w:pPr>
        <w:pStyle w:val="CAPA"/>
      </w:pPr>
      <w:r>
        <w:t>INTRODUÇÃO À ECONOMIA</w:t>
      </w:r>
    </w:p>
    <w:p w14:paraId="0CEE5625" w14:textId="77777777" w:rsidR="0036476C" w:rsidRDefault="0036476C" w:rsidP="002C0B28">
      <w:pPr>
        <w:pStyle w:val="CAPA"/>
      </w:pPr>
    </w:p>
    <w:p w14:paraId="2E6B8BC1" w14:textId="77777777" w:rsidR="0036476C" w:rsidRDefault="0036476C" w:rsidP="002C0B28">
      <w:pPr>
        <w:pStyle w:val="CAPA"/>
      </w:pPr>
    </w:p>
    <w:p w14:paraId="6EDD3B6F" w14:textId="77777777" w:rsidR="0036476C" w:rsidRDefault="0036476C" w:rsidP="002C0B28">
      <w:pPr>
        <w:pStyle w:val="CAPA"/>
      </w:pPr>
    </w:p>
    <w:p w14:paraId="383E06BD" w14:textId="77777777" w:rsidR="0036476C" w:rsidRDefault="0036476C" w:rsidP="002C0B28">
      <w:pPr>
        <w:pStyle w:val="CAPA"/>
      </w:pPr>
    </w:p>
    <w:p w14:paraId="3E954C6A" w14:textId="77777777" w:rsidR="002C0B28" w:rsidRDefault="002C0B28" w:rsidP="002C0B28">
      <w:pPr>
        <w:pStyle w:val="CAPA"/>
      </w:pPr>
    </w:p>
    <w:p w14:paraId="00A14A7D" w14:textId="77777777" w:rsidR="0036476C" w:rsidRDefault="0036476C" w:rsidP="002C0B28">
      <w:pPr>
        <w:pStyle w:val="CAPA"/>
      </w:pPr>
    </w:p>
    <w:p w14:paraId="46B357EE" w14:textId="77777777" w:rsidR="0036476C" w:rsidRDefault="006C38A2" w:rsidP="002C0B28">
      <w:pPr>
        <w:pStyle w:val="CAPA"/>
      </w:pPr>
      <w:r>
        <w:t>ARAXÁ</w:t>
      </w:r>
    </w:p>
    <w:p w14:paraId="694119FB" w14:textId="4A61236F" w:rsidR="005D2A79" w:rsidRDefault="006C38A2" w:rsidP="002C0B28">
      <w:pPr>
        <w:pStyle w:val="CAPA"/>
      </w:pPr>
      <w:r>
        <w:t>202</w:t>
      </w:r>
      <w:r w:rsidR="00796B7E">
        <w:t>3</w:t>
      </w:r>
    </w:p>
    <w:p w14:paraId="55B5674E" w14:textId="77777777" w:rsidR="00535839" w:rsidRPr="00450119" w:rsidRDefault="00535839" w:rsidP="00796B7E">
      <w:pPr>
        <w:pStyle w:val="CAPA"/>
        <w:jc w:val="both"/>
      </w:pPr>
    </w:p>
    <w:p w14:paraId="2B490AFB" w14:textId="60C55DCE" w:rsidR="007F1203" w:rsidRPr="007F1203" w:rsidRDefault="00796B7E" w:rsidP="00796B7E">
      <w:pPr>
        <w:pStyle w:val="Ttulo3"/>
      </w:pPr>
      <w:r>
        <w:lastRenderedPageBreak/>
        <w:t xml:space="preserve"> Qual a melhor maneira de controlar o meu progresso financeiro?</w:t>
      </w:r>
      <w:r w:rsidR="005163A2">
        <w:tab/>
      </w:r>
      <w:r w:rsidR="00F54A5D" w:rsidRPr="005163A2">
        <w:tab/>
      </w:r>
    </w:p>
    <w:p w14:paraId="645E890F" w14:textId="1536A64B" w:rsidR="007F1203" w:rsidRDefault="007F1203" w:rsidP="00AB3C16">
      <w:pPr>
        <w:ind w:left="360" w:firstLine="0"/>
      </w:pPr>
    </w:p>
    <w:p w14:paraId="19BCF2F9" w14:textId="45A63994" w:rsidR="00FE66ED" w:rsidRDefault="00AB3C16" w:rsidP="00450119">
      <w:r>
        <w:t>Tendo em vista o que foi discutido em aula, leva-se a acreditar que uma das maneiras de controlar o progresso financeiro é através do uso de um orçamento pessoal detalhado. Um bom ponto de partida seria começar registrando todas as suas receitas e despesas, categorizando os gastos em diferentes áreas, como moradia, alimentação, transporte, entretenimento, entre outros. Analisando regularmente essas informações, é possível para identificar onde está gastando-se mais, sendo possível analisar também onde é possível economizar. Estabeleça metas financeiras realistas e acompanhe o seu progresso regularmente. Além disso, é importante criar um fundo de emergência para lidar com imprevistos e investir parte de seus rendimentos para garantir um crescimento a longo prazo. O controle financeiro contínuo e disciplinado permitirá que você avalie seu progresso, faça ajustes necessários e alcance uma maior estabilidade e prosperidade financeira.</w:t>
      </w:r>
    </w:p>
    <w:p w14:paraId="0AFB403B" w14:textId="77777777" w:rsidR="00DB3EAD" w:rsidRDefault="00DB3EAD" w:rsidP="00DB3EAD">
      <w:pPr>
        <w:pStyle w:val="Ttulo3"/>
        <w:numPr>
          <w:ilvl w:val="0"/>
          <w:numId w:val="0"/>
        </w:numPr>
        <w:ind w:left="360"/>
      </w:pPr>
    </w:p>
    <w:p w14:paraId="03E148DA" w14:textId="0A00DD2E" w:rsidR="00DB3EAD" w:rsidRDefault="00DB3EAD" w:rsidP="00DB3EAD">
      <w:pPr>
        <w:pStyle w:val="Ttulo3"/>
      </w:pPr>
      <w:r>
        <w:t>Quando devo usar minhas economias?</w:t>
      </w:r>
    </w:p>
    <w:p w14:paraId="0C47E046" w14:textId="487836C7" w:rsidR="00DB3EAD" w:rsidRDefault="00DB3EAD" w:rsidP="00DB3EAD">
      <w:r>
        <w:t xml:space="preserve">As economias devem ser utilizadas em </w:t>
      </w:r>
      <w:r>
        <w:t>emergências</w:t>
      </w:r>
      <w:r>
        <w:t xml:space="preserve"> ou quando se faz necessário realizar investimentos estratégicos ou atender a objetivos financeiros pré-definidos. É recomendado empregar os recursos poupados de maneira consciente, considerando fatores como a estabilidade financeira pessoal, a liquidez dos investimentos e a busca por um equilíbrio entre a utilização presente e as necessidades futuras. Dessa forma, as economias são empregadas de maneira adequada, contribuindo para o alcance de metas financeiras e proporcionando segurança e prosperidade a longo prazo.</w:t>
      </w:r>
    </w:p>
    <w:p w14:paraId="3F5DABE5" w14:textId="77777777" w:rsidR="00DB3EAD" w:rsidRDefault="00DB3EAD" w:rsidP="00DB3EAD"/>
    <w:p w14:paraId="77AD8E77" w14:textId="521A7C4E" w:rsidR="00DB3EAD" w:rsidRDefault="00DB3EAD" w:rsidP="00DB3EAD">
      <w:pPr>
        <w:pStyle w:val="Ttulo3"/>
      </w:pPr>
      <w:r>
        <w:t>Qual carreira devo escolher? Será que minhas habilidades ainda estarão em alta mesmo em uma economia ruim?</w:t>
      </w:r>
    </w:p>
    <w:p w14:paraId="50EEF274" w14:textId="153411E9" w:rsidR="00DB3EAD" w:rsidRDefault="00DB3EAD" w:rsidP="00DB3EAD">
      <w:r>
        <w:t>A escolha de carreira é uma decisão pessoal que depende de diversos fatores, como seus interesses, habilidades, valores e perspectivas futuras. Em uma economia ruim, é importante considerar carreiras que tenham uma demanda contínua ou que possam se adaptar às mudanças do mercado de trabalho. Áreas como tecnologia da informação, saúde, energia renovável e finanças costumam apresentar maior resiliência em tempos difíceis. Além disso, desenvolver habilidades transferíveis e estar aberto a aprender ao longo da vida pode ser uma estratégia valiosa para se manter relevante e adaptável em qualquer cenário econômico. Avalie suas paixões, analise as tendências do mercado de trabalho e busque orientação profissional para tomar uma decisão embasada sobre a carreira que melhor se adequa às suas habilidades e à conjuntura econômica.</w:t>
      </w:r>
    </w:p>
    <w:p w14:paraId="078436BD" w14:textId="5BD85AA0" w:rsidR="00DB3EAD" w:rsidRDefault="00DB3EAD" w:rsidP="00DB3EAD">
      <w:pPr>
        <w:pStyle w:val="Ttulo3"/>
      </w:pPr>
      <w:r>
        <w:t>Qual é a melhor maneira de investir?</w:t>
      </w:r>
    </w:p>
    <w:p w14:paraId="271ABF7F" w14:textId="7F897215" w:rsidR="00DB3EAD" w:rsidRDefault="00DB3EAD" w:rsidP="00DB3EAD">
      <w:r>
        <w:t xml:space="preserve">A melhor maneira de investir varia de acordo com seus objetivos financeiros, tolerância ao risco e horizonte de tempo. No entanto, algumas abordagens comuns incluem diversificar seus investimentos, considerar uma combinação de ativos de diferentes classes (como ações, títulos, imóveis), realizar pesquisas e análises antes de fazer escolhas de investimento, e buscar aconselhamento de profissionais financeiros qualificados, se necessário. É importante lembrar </w:t>
      </w:r>
      <w:r>
        <w:lastRenderedPageBreak/>
        <w:t>que o investimento envolve riscos, e é recomendado investir de acordo com suas circunstâncias individuais e entender completamente as opções disponíveis antes de tomar qualquer decisão de investimento.</w:t>
      </w:r>
    </w:p>
    <w:p w14:paraId="0B32CE31" w14:textId="77777777" w:rsidR="00DB3EAD" w:rsidRDefault="00DB3EAD" w:rsidP="00DB3EAD">
      <w:pPr>
        <w:pStyle w:val="Ttulo3"/>
      </w:pPr>
      <w:r w:rsidRPr="00DB3EAD">
        <w:t>Devo me preocupar mais com as perdas temporárias (volatilidade) ou com mudanças permanentes no meu padrão de vida (ser forçado a viver com menos)?</w:t>
      </w:r>
    </w:p>
    <w:p w14:paraId="7D4291BF" w14:textId="200362DE" w:rsidR="00DB3EAD" w:rsidRPr="00DB3EAD" w:rsidRDefault="00DB3EAD" w:rsidP="00DB3EAD">
      <w:r>
        <w:t>Ao considerar a preocupação entre perdas temporárias (volatilidade) e mudanças permanentes no seu padrão de vida, é importante encontrar um equilíbrio. Embora seja natural se preocupar com ambas as situações, é essencial entender que investimentos geralmente envolvem algum nível de volatilidade e risco. No entanto, é prudente construir uma carteira de investimentos diversificada que leve em conta suas necessidades financeiras de curto e longo prazo, bem como sua tolerância ao risco. Dessa forma, você estará preparado para enfrentar flutuações temporárias do mercado, enquanto mantém a perspectiva de objetivos financeiros sustentáveis a longo prazo.</w:t>
      </w:r>
    </w:p>
    <w:p w14:paraId="371CEE04" w14:textId="77777777" w:rsidR="00DB3EAD" w:rsidRDefault="00DB3EAD" w:rsidP="00DB3EAD">
      <w:pPr>
        <w:pStyle w:val="Ttulo3"/>
        <w:rPr>
          <w:rFonts w:asciiTheme="minorHAnsi" w:eastAsiaTheme="minorHAnsi" w:hAnsiTheme="minorHAnsi" w:cstheme="minorBidi"/>
          <w:sz w:val="22"/>
          <w:lang w:eastAsia="en-US"/>
        </w:rPr>
      </w:pPr>
      <w:r w:rsidRPr="00DB3EAD">
        <w:rPr>
          <w:rFonts w:asciiTheme="minorHAnsi" w:eastAsiaTheme="minorHAnsi" w:hAnsiTheme="minorHAnsi" w:cstheme="minorBidi"/>
          <w:sz w:val="22"/>
          <w:lang w:eastAsia="en-US"/>
        </w:rPr>
        <w:t>6. Como investir de uma forma que me traga maiores probabilidades de obter altos retornos ao longo do tempo?</w:t>
      </w:r>
    </w:p>
    <w:p w14:paraId="3219DBD9" w14:textId="0A8325CC" w:rsidR="00DB3EAD" w:rsidRPr="00DB3EAD" w:rsidRDefault="00DB3EAD" w:rsidP="00DB3EAD">
      <w:pPr>
        <w:rPr>
          <w:lang w:eastAsia="en-US"/>
        </w:rPr>
      </w:pPr>
      <w:r>
        <w:t>Investir de uma forma que possa trazer maiores probabilidades de obter altos retornos ao longo do tempo requer uma abordagem equilibrada. É importante diversificar seus investimentos em diferentes classes de ativos, como ações, títulos e fundos mútuos, para espalhar o risco. Além disso, é fundamental realizar uma análise cuidadosa dos investimentos, levando em consideração fatores como desempenho histórico, perspectivas de crescimento, qualidade da empresa e prazos de investimento. No entanto, é importante lembrar que investimentos de maior potencial de retorno geralmente estão associados a um nível mais elevado de risco. Portanto, é necessário equilibrar suas expectativas de retorno com sua tolerância ao risco e objetivos financeiros de longo prazo. Consultar um profissional financeiro pode ser útil na busca por estratégias de investimento adequadas ao seu perfil.</w:t>
      </w:r>
    </w:p>
    <w:p w14:paraId="577D7A0C" w14:textId="77777777" w:rsidR="00DB3EAD" w:rsidRPr="00DB3EAD" w:rsidRDefault="00DB3EAD" w:rsidP="00DB3EAD">
      <w:pPr>
        <w:pStyle w:val="Ttulo3"/>
        <w:numPr>
          <w:ilvl w:val="0"/>
          <w:numId w:val="0"/>
        </w:numPr>
        <w:ind w:left="360"/>
      </w:pPr>
    </w:p>
    <w:sectPr w:rsidR="00DB3EAD" w:rsidRPr="00DB3E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363C"/>
    <w:multiLevelType w:val="multilevel"/>
    <w:tmpl w:val="43186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081118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1B4324"/>
    <w:multiLevelType w:val="hybridMultilevel"/>
    <w:tmpl w:val="F1EA3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D0D85"/>
    <w:multiLevelType w:val="multilevel"/>
    <w:tmpl w:val="4BBA7D1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65C6BF9"/>
    <w:multiLevelType w:val="hybridMultilevel"/>
    <w:tmpl w:val="F29291F2"/>
    <w:lvl w:ilvl="0" w:tplc="E258EB5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52449"/>
    <w:multiLevelType w:val="hybridMultilevel"/>
    <w:tmpl w:val="95206B9E"/>
    <w:lvl w:ilvl="0" w:tplc="43CC4BD6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533432"/>
    <w:multiLevelType w:val="hybridMultilevel"/>
    <w:tmpl w:val="62BEA0C4"/>
    <w:lvl w:ilvl="0" w:tplc="2BE4102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241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9942D2"/>
    <w:multiLevelType w:val="hybridMultilevel"/>
    <w:tmpl w:val="5E461F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EC285E"/>
    <w:multiLevelType w:val="hybridMultilevel"/>
    <w:tmpl w:val="00B0D6FC"/>
    <w:lvl w:ilvl="0" w:tplc="FACE5C28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4900CB"/>
    <w:multiLevelType w:val="hybridMultilevel"/>
    <w:tmpl w:val="18D299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115F3E"/>
    <w:multiLevelType w:val="hybridMultilevel"/>
    <w:tmpl w:val="30C6A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7105AE"/>
    <w:multiLevelType w:val="multilevel"/>
    <w:tmpl w:val="CDDE7B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4862937"/>
    <w:multiLevelType w:val="hybridMultilevel"/>
    <w:tmpl w:val="3AB6CEE4"/>
    <w:lvl w:ilvl="0" w:tplc="AF38A98A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0C3A40"/>
    <w:multiLevelType w:val="multilevel"/>
    <w:tmpl w:val="0416001F"/>
    <w:lvl w:ilvl="0">
      <w:start w:val="1"/>
      <w:numFmt w:val="decimal"/>
      <w:pStyle w:val="Ttulo3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CC16D93"/>
    <w:multiLevelType w:val="multilevel"/>
    <w:tmpl w:val="4EEE52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2."/>
      <w:lvlJc w:val="left"/>
      <w:pPr>
        <w:ind w:left="1080" w:hanging="360"/>
      </w:pPr>
      <w:rPr>
        <w:rFonts w:ascii="Times New Roman" w:eastAsia="Arial" w:hAnsi="Times New Roman" w:cs="Arial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3EE648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1A479FC"/>
    <w:multiLevelType w:val="multilevel"/>
    <w:tmpl w:val="2E12F83E"/>
    <w:styleLink w:val="Listaatual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41FD573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6110D11"/>
    <w:multiLevelType w:val="multilevel"/>
    <w:tmpl w:val="145E9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4C42D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8904ED8"/>
    <w:multiLevelType w:val="multilevel"/>
    <w:tmpl w:val="7EFE7CB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589800D0"/>
    <w:multiLevelType w:val="hybridMultilevel"/>
    <w:tmpl w:val="C1E26D3C"/>
    <w:lvl w:ilvl="0" w:tplc="EB885D12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1B1BAD"/>
    <w:multiLevelType w:val="hybridMultilevel"/>
    <w:tmpl w:val="CA547A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193DAD"/>
    <w:multiLevelType w:val="multilevel"/>
    <w:tmpl w:val="8E34FFA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6244254D"/>
    <w:multiLevelType w:val="hybridMultilevel"/>
    <w:tmpl w:val="4EA69EAA"/>
    <w:lvl w:ilvl="0" w:tplc="86C815E4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42F2B87"/>
    <w:multiLevelType w:val="hybridMultilevel"/>
    <w:tmpl w:val="49B288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671715"/>
    <w:multiLevelType w:val="hybridMultilevel"/>
    <w:tmpl w:val="1BE2FB5E"/>
    <w:lvl w:ilvl="0" w:tplc="01BCF5C8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1611FF"/>
    <w:multiLevelType w:val="multilevel"/>
    <w:tmpl w:val="0D30354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9" w15:restartNumberingAfterBreak="0">
    <w:nsid w:val="71DD0C1F"/>
    <w:multiLevelType w:val="multilevel"/>
    <w:tmpl w:val="43186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0" w15:restartNumberingAfterBreak="0">
    <w:nsid w:val="721A2A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2876A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33D331F"/>
    <w:multiLevelType w:val="multilevel"/>
    <w:tmpl w:val="D2EEB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47D219C"/>
    <w:multiLevelType w:val="multilevel"/>
    <w:tmpl w:val="9D28AA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4" w15:restartNumberingAfterBreak="0">
    <w:nsid w:val="76795D3B"/>
    <w:multiLevelType w:val="hybridMultilevel"/>
    <w:tmpl w:val="F3E2E1C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87875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B83250F"/>
    <w:multiLevelType w:val="hybridMultilevel"/>
    <w:tmpl w:val="8B76CE2E"/>
    <w:lvl w:ilvl="0" w:tplc="32789D40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7919926">
    <w:abstractNumId w:val="26"/>
  </w:num>
  <w:num w:numId="2" w16cid:durableId="385105432">
    <w:abstractNumId w:val="23"/>
  </w:num>
  <w:num w:numId="3" w16cid:durableId="543250582">
    <w:abstractNumId w:val="11"/>
  </w:num>
  <w:num w:numId="4" w16cid:durableId="996617451">
    <w:abstractNumId w:val="34"/>
  </w:num>
  <w:num w:numId="5" w16cid:durableId="26101764">
    <w:abstractNumId w:val="2"/>
  </w:num>
  <w:num w:numId="6" w16cid:durableId="1856532470">
    <w:abstractNumId w:val="35"/>
  </w:num>
  <w:num w:numId="7" w16cid:durableId="1249268101">
    <w:abstractNumId w:val="7"/>
  </w:num>
  <w:num w:numId="8" w16cid:durableId="20057416">
    <w:abstractNumId w:val="14"/>
  </w:num>
  <w:num w:numId="9" w16cid:durableId="1104037210">
    <w:abstractNumId w:val="18"/>
  </w:num>
  <w:num w:numId="10" w16cid:durableId="1704670366">
    <w:abstractNumId w:val="20"/>
  </w:num>
  <w:num w:numId="11" w16cid:durableId="1181892998">
    <w:abstractNumId w:val="31"/>
  </w:num>
  <w:num w:numId="12" w16cid:durableId="1203404714">
    <w:abstractNumId w:val="30"/>
  </w:num>
  <w:num w:numId="13" w16cid:durableId="508832754">
    <w:abstractNumId w:val="4"/>
  </w:num>
  <w:num w:numId="14" w16cid:durableId="2063824502">
    <w:abstractNumId w:val="27"/>
  </w:num>
  <w:num w:numId="15" w16cid:durableId="1147238124">
    <w:abstractNumId w:val="12"/>
  </w:num>
  <w:num w:numId="16" w16cid:durableId="307130738">
    <w:abstractNumId w:val="36"/>
  </w:num>
  <w:num w:numId="17" w16cid:durableId="1769696502">
    <w:abstractNumId w:val="22"/>
  </w:num>
  <w:num w:numId="18" w16cid:durableId="321786138">
    <w:abstractNumId w:val="21"/>
  </w:num>
  <w:num w:numId="19" w16cid:durableId="336540629">
    <w:abstractNumId w:val="6"/>
  </w:num>
  <w:num w:numId="20" w16cid:durableId="1200049596">
    <w:abstractNumId w:val="28"/>
  </w:num>
  <w:num w:numId="21" w16cid:durableId="1324117713">
    <w:abstractNumId w:val="5"/>
  </w:num>
  <w:num w:numId="22" w16cid:durableId="824660483">
    <w:abstractNumId w:val="33"/>
  </w:num>
  <w:num w:numId="23" w16cid:durableId="1666282638">
    <w:abstractNumId w:val="32"/>
  </w:num>
  <w:num w:numId="24" w16cid:durableId="533807660">
    <w:abstractNumId w:val="25"/>
  </w:num>
  <w:num w:numId="25" w16cid:durableId="1285818331">
    <w:abstractNumId w:val="32"/>
    <w:lvlOverride w:ilvl="0">
      <w:startOverride w:val="3"/>
    </w:lvlOverride>
    <w:lvlOverride w:ilvl="1">
      <w:startOverride w:val="1"/>
    </w:lvlOverride>
  </w:num>
  <w:num w:numId="26" w16cid:durableId="45380080">
    <w:abstractNumId w:val="32"/>
    <w:lvlOverride w:ilvl="0">
      <w:startOverride w:val="3"/>
    </w:lvlOverride>
    <w:lvlOverride w:ilvl="1">
      <w:startOverride w:val="1"/>
    </w:lvlOverride>
  </w:num>
  <w:num w:numId="27" w16cid:durableId="1960452710">
    <w:abstractNumId w:val="32"/>
    <w:lvlOverride w:ilvl="0">
      <w:startOverride w:val="3"/>
    </w:lvlOverride>
    <w:lvlOverride w:ilvl="1">
      <w:startOverride w:val="1"/>
    </w:lvlOverride>
  </w:num>
  <w:num w:numId="28" w16cid:durableId="267742459">
    <w:abstractNumId w:val="32"/>
    <w:lvlOverride w:ilvl="0">
      <w:startOverride w:val="3"/>
    </w:lvlOverride>
    <w:lvlOverride w:ilvl="1">
      <w:startOverride w:val="1"/>
    </w:lvlOverride>
  </w:num>
  <w:num w:numId="29" w16cid:durableId="448668632">
    <w:abstractNumId w:val="32"/>
    <w:lvlOverride w:ilvl="0">
      <w:startOverride w:val="3"/>
    </w:lvlOverride>
    <w:lvlOverride w:ilvl="1">
      <w:startOverride w:val="1"/>
    </w:lvlOverride>
  </w:num>
  <w:num w:numId="30" w16cid:durableId="2092002247">
    <w:abstractNumId w:val="17"/>
  </w:num>
  <w:num w:numId="31" w16cid:durableId="383137123">
    <w:abstractNumId w:val="24"/>
  </w:num>
  <w:num w:numId="32" w16cid:durableId="1031416605">
    <w:abstractNumId w:val="9"/>
  </w:num>
  <w:num w:numId="33" w16cid:durableId="1816756011">
    <w:abstractNumId w:val="9"/>
    <w:lvlOverride w:ilvl="0">
      <w:startOverride w:val="1"/>
    </w:lvlOverride>
  </w:num>
  <w:num w:numId="34" w16cid:durableId="1828860080">
    <w:abstractNumId w:val="3"/>
  </w:num>
  <w:num w:numId="35" w16cid:durableId="297607724">
    <w:abstractNumId w:val="13"/>
  </w:num>
  <w:num w:numId="36" w16cid:durableId="2097440216">
    <w:abstractNumId w:val="3"/>
    <w:lvlOverride w:ilvl="0">
      <w:startOverride w:val="3"/>
    </w:lvlOverride>
    <w:lvlOverride w:ilvl="1">
      <w:startOverride w:val="1"/>
    </w:lvlOverride>
  </w:num>
  <w:num w:numId="37" w16cid:durableId="1287274288">
    <w:abstractNumId w:val="3"/>
    <w:lvlOverride w:ilvl="0">
      <w:startOverride w:val="3"/>
    </w:lvlOverride>
    <w:lvlOverride w:ilvl="1">
      <w:startOverride w:val="1"/>
    </w:lvlOverride>
  </w:num>
  <w:num w:numId="38" w16cid:durableId="1938441319">
    <w:abstractNumId w:val="3"/>
    <w:lvlOverride w:ilvl="0">
      <w:startOverride w:val="3"/>
    </w:lvlOverride>
    <w:lvlOverride w:ilvl="1">
      <w:startOverride w:val="1"/>
    </w:lvlOverride>
  </w:num>
  <w:num w:numId="39" w16cid:durableId="1052844675">
    <w:abstractNumId w:val="16"/>
  </w:num>
  <w:num w:numId="40" w16cid:durableId="1724283922">
    <w:abstractNumId w:val="3"/>
    <w:lvlOverride w:ilvl="0">
      <w:startOverride w:val="3"/>
    </w:lvlOverride>
    <w:lvlOverride w:ilvl="1">
      <w:startOverride w:val="1"/>
    </w:lvlOverride>
  </w:num>
  <w:num w:numId="41" w16cid:durableId="763186201">
    <w:abstractNumId w:val="3"/>
    <w:lvlOverride w:ilvl="0">
      <w:startOverride w:val="3"/>
    </w:lvlOverride>
    <w:lvlOverride w:ilvl="1">
      <w:startOverride w:val="1"/>
    </w:lvlOverride>
  </w:num>
  <w:num w:numId="42" w16cid:durableId="368841125">
    <w:abstractNumId w:val="1"/>
  </w:num>
  <w:num w:numId="43" w16cid:durableId="662197315">
    <w:abstractNumId w:val="3"/>
    <w:lvlOverride w:ilvl="0">
      <w:startOverride w:val="3"/>
    </w:lvlOverride>
    <w:lvlOverride w:ilvl="1">
      <w:startOverride w:val="2"/>
    </w:lvlOverride>
  </w:num>
  <w:num w:numId="44" w16cid:durableId="1068334611">
    <w:abstractNumId w:val="3"/>
    <w:lvlOverride w:ilvl="0">
      <w:startOverride w:val="3"/>
    </w:lvlOverride>
    <w:lvlOverride w:ilvl="1">
      <w:startOverride w:val="1"/>
    </w:lvlOverride>
  </w:num>
  <w:num w:numId="45" w16cid:durableId="1092168654">
    <w:abstractNumId w:val="15"/>
  </w:num>
  <w:num w:numId="46" w16cid:durableId="932976770">
    <w:abstractNumId w:val="29"/>
  </w:num>
  <w:num w:numId="47" w16cid:durableId="1324626850">
    <w:abstractNumId w:val="0"/>
  </w:num>
  <w:num w:numId="48" w16cid:durableId="270818483">
    <w:abstractNumId w:val="19"/>
  </w:num>
  <w:num w:numId="49" w16cid:durableId="1237863006">
    <w:abstractNumId w:val="10"/>
  </w:num>
  <w:num w:numId="50" w16cid:durableId="11438930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B7E"/>
    <w:rsid w:val="000100C5"/>
    <w:rsid w:val="00012AC5"/>
    <w:rsid w:val="00025648"/>
    <w:rsid w:val="00027877"/>
    <w:rsid w:val="0005132C"/>
    <w:rsid w:val="00052CF6"/>
    <w:rsid w:val="00057488"/>
    <w:rsid w:val="00066FF8"/>
    <w:rsid w:val="000916B1"/>
    <w:rsid w:val="000965A0"/>
    <w:rsid w:val="000A2675"/>
    <w:rsid w:val="000E53D6"/>
    <w:rsid w:val="000F36C6"/>
    <w:rsid w:val="000F7B07"/>
    <w:rsid w:val="00110935"/>
    <w:rsid w:val="00171838"/>
    <w:rsid w:val="00177F01"/>
    <w:rsid w:val="001856A1"/>
    <w:rsid w:val="0018685A"/>
    <w:rsid w:val="00195CCE"/>
    <w:rsid w:val="001A3E36"/>
    <w:rsid w:val="001C33AC"/>
    <w:rsid w:val="001D0D71"/>
    <w:rsid w:val="001D2AB4"/>
    <w:rsid w:val="001D3AF7"/>
    <w:rsid w:val="001F52C3"/>
    <w:rsid w:val="0020668C"/>
    <w:rsid w:val="00214806"/>
    <w:rsid w:val="00214B1F"/>
    <w:rsid w:val="00223E02"/>
    <w:rsid w:val="00235B25"/>
    <w:rsid w:val="002518CA"/>
    <w:rsid w:val="002760EC"/>
    <w:rsid w:val="002771FC"/>
    <w:rsid w:val="0028371B"/>
    <w:rsid w:val="00283958"/>
    <w:rsid w:val="00285197"/>
    <w:rsid w:val="00291874"/>
    <w:rsid w:val="002974CD"/>
    <w:rsid w:val="002A161C"/>
    <w:rsid w:val="002A63A2"/>
    <w:rsid w:val="002A63B9"/>
    <w:rsid w:val="002B5ED9"/>
    <w:rsid w:val="002C0B28"/>
    <w:rsid w:val="002D23C2"/>
    <w:rsid w:val="002D7E1F"/>
    <w:rsid w:val="002E7E17"/>
    <w:rsid w:val="002F5A5C"/>
    <w:rsid w:val="00301C51"/>
    <w:rsid w:val="003222EF"/>
    <w:rsid w:val="00337EDA"/>
    <w:rsid w:val="0036476C"/>
    <w:rsid w:val="0037088E"/>
    <w:rsid w:val="00370F6B"/>
    <w:rsid w:val="00380423"/>
    <w:rsid w:val="0038449E"/>
    <w:rsid w:val="00390719"/>
    <w:rsid w:val="0039110E"/>
    <w:rsid w:val="00396465"/>
    <w:rsid w:val="00396D16"/>
    <w:rsid w:val="003E2DA9"/>
    <w:rsid w:val="003F112F"/>
    <w:rsid w:val="00417BB1"/>
    <w:rsid w:val="00426BA3"/>
    <w:rsid w:val="00437E85"/>
    <w:rsid w:val="004409A7"/>
    <w:rsid w:val="004461C5"/>
    <w:rsid w:val="00450119"/>
    <w:rsid w:val="004A31BC"/>
    <w:rsid w:val="004B3F87"/>
    <w:rsid w:val="004C52F2"/>
    <w:rsid w:val="004C5B6D"/>
    <w:rsid w:val="004E6262"/>
    <w:rsid w:val="004F207E"/>
    <w:rsid w:val="00512186"/>
    <w:rsid w:val="005163A2"/>
    <w:rsid w:val="00527391"/>
    <w:rsid w:val="00532E0B"/>
    <w:rsid w:val="0053403A"/>
    <w:rsid w:val="00534D23"/>
    <w:rsid w:val="00535839"/>
    <w:rsid w:val="005422E8"/>
    <w:rsid w:val="00565208"/>
    <w:rsid w:val="005756D7"/>
    <w:rsid w:val="00587ECA"/>
    <w:rsid w:val="00592EA2"/>
    <w:rsid w:val="00593390"/>
    <w:rsid w:val="005A102C"/>
    <w:rsid w:val="005B1F7A"/>
    <w:rsid w:val="005C407F"/>
    <w:rsid w:val="005D2A79"/>
    <w:rsid w:val="005E0825"/>
    <w:rsid w:val="005E218A"/>
    <w:rsid w:val="005E71E0"/>
    <w:rsid w:val="005F593D"/>
    <w:rsid w:val="005F59BC"/>
    <w:rsid w:val="006179DC"/>
    <w:rsid w:val="006539DA"/>
    <w:rsid w:val="00681394"/>
    <w:rsid w:val="00685F2C"/>
    <w:rsid w:val="006A008A"/>
    <w:rsid w:val="006A2C96"/>
    <w:rsid w:val="006A3FBF"/>
    <w:rsid w:val="006B2BA8"/>
    <w:rsid w:val="006C38A2"/>
    <w:rsid w:val="006E4FE3"/>
    <w:rsid w:val="006E6B15"/>
    <w:rsid w:val="00712A8D"/>
    <w:rsid w:val="0073004F"/>
    <w:rsid w:val="0073646B"/>
    <w:rsid w:val="00756257"/>
    <w:rsid w:val="00783138"/>
    <w:rsid w:val="0078604A"/>
    <w:rsid w:val="00787FA5"/>
    <w:rsid w:val="00796B7E"/>
    <w:rsid w:val="007E17B6"/>
    <w:rsid w:val="007E74FC"/>
    <w:rsid w:val="007F1203"/>
    <w:rsid w:val="00821307"/>
    <w:rsid w:val="00881CFF"/>
    <w:rsid w:val="008907C6"/>
    <w:rsid w:val="008B2B0A"/>
    <w:rsid w:val="008C6AAD"/>
    <w:rsid w:val="008E3EDC"/>
    <w:rsid w:val="009006E6"/>
    <w:rsid w:val="009108A8"/>
    <w:rsid w:val="00917813"/>
    <w:rsid w:val="00920AA5"/>
    <w:rsid w:val="00933F39"/>
    <w:rsid w:val="00941CFE"/>
    <w:rsid w:val="00972B12"/>
    <w:rsid w:val="009759A4"/>
    <w:rsid w:val="0098394D"/>
    <w:rsid w:val="009B2319"/>
    <w:rsid w:val="009D48D4"/>
    <w:rsid w:val="009F3B6A"/>
    <w:rsid w:val="009F6581"/>
    <w:rsid w:val="00A276BD"/>
    <w:rsid w:val="00A312C9"/>
    <w:rsid w:val="00A635B2"/>
    <w:rsid w:val="00A803AF"/>
    <w:rsid w:val="00A83CC6"/>
    <w:rsid w:val="00A90F21"/>
    <w:rsid w:val="00A95327"/>
    <w:rsid w:val="00A955D6"/>
    <w:rsid w:val="00A97A57"/>
    <w:rsid w:val="00AB3C16"/>
    <w:rsid w:val="00AF0B50"/>
    <w:rsid w:val="00B007F5"/>
    <w:rsid w:val="00B04540"/>
    <w:rsid w:val="00B07BA4"/>
    <w:rsid w:val="00B35B2F"/>
    <w:rsid w:val="00B75F8F"/>
    <w:rsid w:val="00BB20FE"/>
    <w:rsid w:val="00BD631D"/>
    <w:rsid w:val="00BE6963"/>
    <w:rsid w:val="00BF19B0"/>
    <w:rsid w:val="00C01FD4"/>
    <w:rsid w:val="00C06BEA"/>
    <w:rsid w:val="00C73265"/>
    <w:rsid w:val="00C778EF"/>
    <w:rsid w:val="00C8206E"/>
    <w:rsid w:val="00C82FF3"/>
    <w:rsid w:val="00C84483"/>
    <w:rsid w:val="00C9226C"/>
    <w:rsid w:val="00C97FB9"/>
    <w:rsid w:val="00CA3FC6"/>
    <w:rsid w:val="00CA5324"/>
    <w:rsid w:val="00CB11E6"/>
    <w:rsid w:val="00CB6DDB"/>
    <w:rsid w:val="00CC2C0D"/>
    <w:rsid w:val="00CC6DEB"/>
    <w:rsid w:val="00CD6460"/>
    <w:rsid w:val="00CE5056"/>
    <w:rsid w:val="00D04264"/>
    <w:rsid w:val="00D05F6A"/>
    <w:rsid w:val="00D07302"/>
    <w:rsid w:val="00D37488"/>
    <w:rsid w:val="00D42CA0"/>
    <w:rsid w:val="00D50B9F"/>
    <w:rsid w:val="00D63241"/>
    <w:rsid w:val="00D70929"/>
    <w:rsid w:val="00D84199"/>
    <w:rsid w:val="00D85EFE"/>
    <w:rsid w:val="00D95C84"/>
    <w:rsid w:val="00DB3EAD"/>
    <w:rsid w:val="00DC43D2"/>
    <w:rsid w:val="00DC4619"/>
    <w:rsid w:val="00DD0550"/>
    <w:rsid w:val="00E0768A"/>
    <w:rsid w:val="00E5228D"/>
    <w:rsid w:val="00E71B9E"/>
    <w:rsid w:val="00E80121"/>
    <w:rsid w:val="00E8438D"/>
    <w:rsid w:val="00E93CAD"/>
    <w:rsid w:val="00EA430D"/>
    <w:rsid w:val="00EB5430"/>
    <w:rsid w:val="00ED38F2"/>
    <w:rsid w:val="00EE4565"/>
    <w:rsid w:val="00F40B66"/>
    <w:rsid w:val="00F54A5D"/>
    <w:rsid w:val="00F65E76"/>
    <w:rsid w:val="00F71675"/>
    <w:rsid w:val="00F92181"/>
    <w:rsid w:val="00FA51C5"/>
    <w:rsid w:val="00FA74EE"/>
    <w:rsid w:val="00FB0094"/>
    <w:rsid w:val="00FC4CC7"/>
    <w:rsid w:val="00FE4A42"/>
    <w:rsid w:val="00FE605A"/>
    <w:rsid w:val="00FE66ED"/>
    <w:rsid w:val="00FF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DCC75"/>
  <w15:docId w15:val="{B3FC5003-CEDD-4EC3-B86D-032FF25C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qFormat/>
    <w:rsid w:val="005163A2"/>
    <w:pPr>
      <w:ind w:firstLine="720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autoRedefine/>
    <w:uiPriority w:val="9"/>
    <w:rsid w:val="00DC43D2"/>
    <w:pPr>
      <w:keepNext/>
      <w:keepLines/>
      <w:spacing w:before="400" w:after="120"/>
      <w:ind w:firstLine="0"/>
      <w:outlineLvl w:val="0"/>
    </w:pPr>
    <w:rPr>
      <w:b/>
      <w:szCs w:val="40"/>
    </w:rPr>
  </w:style>
  <w:style w:type="paragraph" w:styleId="Ttulo2">
    <w:name w:val="heading 2"/>
    <w:aliases w:val="TITULO"/>
    <w:basedOn w:val="Normal"/>
    <w:next w:val="Normal"/>
    <w:uiPriority w:val="9"/>
    <w:unhideWhenUsed/>
    <w:rsid w:val="00E71B9E"/>
    <w:pPr>
      <w:keepNext/>
      <w:keepLines/>
      <w:numPr>
        <w:ilvl w:val="1"/>
        <w:numId w:val="45"/>
      </w:numPr>
      <w:ind w:left="357" w:hanging="357"/>
      <w:outlineLvl w:val="1"/>
    </w:pPr>
    <w:rPr>
      <w:b/>
      <w:szCs w:val="32"/>
    </w:rPr>
  </w:style>
  <w:style w:type="paragraph" w:styleId="Ttulo3">
    <w:name w:val="heading 3"/>
    <w:aliases w:val="Título personalizado"/>
    <w:basedOn w:val="Ttulo1"/>
    <w:next w:val="Normal"/>
    <w:link w:val="Ttulo3Char"/>
    <w:uiPriority w:val="9"/>
    <w:unhideWhenUsed/>
    <w:qFormat/>
    <w:rsid w:val="009006E6"/>
    <w:pPr>
      <w:numPr>
        <w:numId w:val="8"/>
      </w:numPr>
      <w:spacing w:before="1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paragraph" w:styleId="PargrafodaLista">
    <w:name w:val="List Paragraph"/>
    <w:basedOn w:val="Normal"/>
    <w:uiPriority w:val="34"/>
    <w:rsid w:val="00437E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56A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A90F21"/>
    <w:pPr>
      <w:spacing w:after="100"/>
    </w:pPr>
  </w:style>
  <w:style w:type="character" w:styleId="Hyperlink">
    <w:name w:val="Hyperlink"/>
    <w:basedOn w:val="Fontepargpadro"/>
    <w:uiPriority w:val="99"/>
    <w:unhideWhenUsed/>
    <w:rsid w:val="00A90F21"/>
    <w:rPr>
      <w:color w:val="0000FF" w:themeColor="hyperlink"/>
      <w:u w:val="single"/>
    </w:rPr>
  </w:style>
  <w:style w:type="paragraph" w:styleId="SemEspaamento">
    <w:name w:val="No Spacing"/>
    <w:uiPriority w:val="1"/>
    <w:rsid w:val="00E93CAD"/>
    <w:pPr>
      <w:spacing w:line="240" w:lineRule="auto"/>
      <w:jc w:val="both"/>
    </w:pPr>
    <w:rPr>
      <w:rFonts w:ascii="Times New Roman" w:hAnsi="Times New Roman"/>
      <w:sz w:val="24"/>
    </w:rPr>
  </w:style>
  <w:style w:type="numbering" w:customStyle="1" w:styleId="Listaatual1">
    <w:name w:val="Lista atual1"/>
    <w:uiPriority w:val="99"/>
    <w:rsid w:val="00301C51"/>
    <w:pPr>
      <w:numPr>
        <w:numId w:val="30"/>
      </w:numPr>
    </w:pPr>
  </w:style>
  <w:style w:type="character" w:customStyle="1" w:styleId="Ttulo3Char">
    <w:name w:val="Título 3 Char"/>
    <w:aliases w:val="Título personalizado Char"/>
    <w:basedOn w:val="Fontepargpadro"/>
    <w:link w:val="Ttulo3"/>
    <w:uiPriority w:val="9"/>
    <w:rsid w:val="009006E6"/>
    <w:rPr>
      <w:rFonts w:ascii="Times New Roman" w:hAnsi="Times New Roman"/>
      <w:b/>
      <w:sz w:val="24"/>
      <w:szCs w:val="40"/>
    </w:rPr>
  </w:style>
  <w:style w:type="paragraph" w:customStyle="1" w:styleId="Paragrafo2">
    <w:name w:val="Paragrafo2"/>
    <w:basedOn w:val="Normal"/>
    <w:link w:val="Paragrafo2Char"/>
    <w:qFormat/>
    <w:rsid w:val="009006E6"/>
    <w:pPr>
      <w:ind w:left="720"/>
    </w:pPr>
  </w:style>
  <w:style w:type="paragraph" w:customStyle="1" w:styleId="CAPA">
    <w:name w:val="CAPA"/>
    <w:basedOn w:val="Normal"/>
    <w:link w:val="CAPAChar"/>
    <w:qFormat/>
    <w:rsid w:val="002C0B28"/>
    <w:pPr>
      <w:spacing w:line="360" w:lineRule="auto"/>
      <w:ind w:firstLine="0"/>
      <w:jc w:val="center"/>
    </w:pPr>
    <w:rPr>
      <w:rFonts w:eastAsia="Times New Roman" w:cs="Times New Roman"/>
      <w:b/>
      <w:szCs w:val="24"/>
    </w:rPr>
  </w:style>
  <w:style w:type="character" w:customStyle="1" w:styleId="Paragrafo2Char">
    <w:name w:val="Paragrafo2 Char"/>
    <w:basedOn w:val="Fontepargpadro"/>
    <w:link w:val="Paragrafo2"/>
    <w:rsid w:val="009006E6"/>
    <w:rPr>
      <w:rFonts w:ascii="Times New Roman" w:hAnsi="Times New Roman"/>
      <w:sz w:val="24"/>
    </w:rPr>
  </w:style>
  <w:style w:type="character" w:customStyle="1" w:styleId="CAPAChar">
    <w:name w:val="CAPA Char"/>
    <w:basedOn w:val="Fontepargpadro"/>
    <w:link w:val="CAPA"/>
    <w:rsid w:val="002C0B28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GRUPO%20BIT\DADOS\Documentos\Modelos%20Personalizados%20do%20Office\RelatoriosCef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D1033-F2E8-43FE-933E-F3F92DF1A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RelatoriosCefet.dotx</Template>
  <TotalTime>26</TotalTime>
  <Pages>3</Pages>
  <Words>819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Dias</dc:creator>
  <cp:lastModifiedBy>Antonio</cp:lastModifiedBy>
  <cp:revision>2</cp:revision>
  <dcterms:created xsi:type="dcterms:W3CDTF">2023-06-22T22:39:00Z</dcterms:created>
  <dcterms:modified xsi:type="dcterms:W3CDTF">2023-06-27T02:43:00Z</dcterms:modified>
</cp:coreProperties>
</file>